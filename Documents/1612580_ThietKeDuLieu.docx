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BF0D61">
        <w:rPr>
          <w:color w:val="0000FF"/>
          <w:lang w:val="en-US"/>
        </w:rPr>
        <w:t>Quản lí quán trà sữa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F0D61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F7104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1612580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Lâm Đức Tài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104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104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F7104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104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Lâm Đức Tài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Siuktni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B1721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Siuktni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BB2733" w:rsidRDefault="00BB2733" w:rsidP="00BB2733">
      <w:pPr>
        <w:pStyle w:val="u1"/>
        <w:spacing w:line="360" w:lineRule="auto"/>
        <w:jc w:val="both"/>
      </w:pPr>
      <w:bookmarkStart w:id="0" w:name="_Toc176928159"/>
      <w:bookmarkStart w:id="1" w:name="_Toc36945139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241300</wp:posOffset>
            </wp:positionV>
            <wp:extent cx="72263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24" y="21525"/>
                <wp:lineTo x="2152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2580_QLTS_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0"/>
      <w:bookmarkEnd w:id="1"/>
    </w:p>
    <w:p w:rsidR="003C2F0F" w:rsidRDefault="00C14AB8" w:rsidP="00BB2733">
      <w:pPr>
        <w:pStyle w:val="u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:rsidR="003C2F0F" w:rsidRDefault="00BB2733" w:rsidP="00BB2733">
      <w:pPr>
        <w:rPr>
          <w:lang w:val="en-US"/>
        </w:rPr>
      </w:pPr>
      <w:r>
        <w:rPr>
          <w:lang w:val="en-US"/>
        </w:rPr>
        <w:t>Bảng Danh Mục</w:t>
      </w:r>
      <w:r w:rsidR="00435675">
        <w:rPr>
          <w:lang w:val="en-US"/>
        </w:rPr>
        <w:t>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BB2733" w:rsidTr="00192020">
        <w:tc>
          <w:tcPr>
            <w:tcW w:w="154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BB2733" w:rsidTr="00192020">
        <w:tc>
          <w:tcPr>
            <w:tcW w:w="154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IDDanhMuc</w:t>
            </w:r>
          </w:p>
        </w:tc>
        <w:tc>
          <w:tcPr>
            <w:tcW w:w="180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BB2733" w:rsidRDefault="00BB2733" w:rsidP="00192020">
            <w:pPr>
              <w:rPr>
                <w:lang w:val="en-US"/>
              </w:rPr>
            </w:pPr>
          </w:p>
        </w:tc>
      </w:tr>
      <w:tr w:rsidR="00BB2733" w:rsidTr="00192020">
        <w:tc>
          <w:tcPr>
            <w:tcW w:w="1540" w:type="dxa"/>
          </w:tcPr>
          <w:p w:rsidR="00BB2733" w:rsidRDefault="00BB2733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BB2733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TenDanhMuc</w:t>
            </w:r>
          </w:p>
        </w:tc>
        <w:tc>
          <w:tcPr>
            <w:tcW w:w="1800" w:type="dxa"/>
          </w:tcPr>
          <w:p w:rsidR="00BB2733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BB2733" w:rsidRDefault="00BB2733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B2733" w:rsidRDefault="00BB2733" w:rsidP="00192020">
            <w:pPr>
              <w:rPr>
                <w:lang w:val="en-US"/>
              </w:rPr>
            </w:pPr>
          </w:p>
        </w:tc>
      </w:tr>
    </w:tbl>
    <w:p w:rsidR="00BB2733" w:rsidRDefault="00BB2733" w:rsidP="00BB2733">
      <w:pPr>
        <w:rPr>
          <w:lang w:val="en-US"/>
        </w:rPr>
      </w:pPr>
    </w:p>
    <w:p w:rsidR="00435675" w:rsidRDefault="00435675" w:rsidP="00BB2733">
      <w:pPr>
        <w:rPr>
          <w:lang w:val="en-US"/>
        </w:rPr>
      </w:pPr>
      <w:r>
        <w:rPr>
          <w:lang w:val="en-US"/>
        </w:rPr>
        <w:t>Bảng Sản Phẩm: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SanPham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IDDanhMuc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IDKhuyenMai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IDKhoHang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TenSanPham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Mô tả sản phẩm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BanChay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Bán chạy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Hình sản phẩm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ConHang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Còn hàng</w:t>
            </w:r>
          </w:p>
        </w:tc>
      </w:tr>
    </w:tbl>
    <w:p w:rsidR="00435675" w:rsidRDefault="00435675" w:rsidP="00BB2733">
      <w:pPr>
        <w:rPr>
          <w:lang w:val="en-US"/>
        </w:rPr>
      </w:pPr>
    </w:p>
    <w:p w:rsidR="00435675" w:rsidRDefault="00435675" w:rsidP="00BB2733">
      <w:pPr>
        <w:rPr>
          <w:lang w:val="en-US"/>
        </w:rPr>
      </w:pPr>
      <w:r>
        <w:rPr>
          <w:lang w:val="en-US"/>
        </w:rPr>
        <w:t>Bảng Khuyến Mãi: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KhuyenMai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Ten</w:t>
            </w:r>
            <w:r>
              <w:rPr>
                <w:lang w:val="en-US"/>
              </w:rPr>
              <w:t>KM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Tên Khuyến mãi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NgayBatDau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NgayKetThuc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</w:tr>
      <w:tr w:rsidR="00435675" w:rsidTr="00192020">
        <w:tc>
          <w:tcPr>
            <w:tcW w:w="154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435675" w:rsidRDefault="00435675" w:rsidP="00435675">
            <w:pPr>
              <w:rPr>
                <w:lang w:val="en-US"/>
              </w:rPr>
            </w:pPr>
            <w:r>
              <w:rPr>
                <w:lang w:val="en-US"/>
              </w:rPr>
              <w:t>MucKhuyenMai</w:t>
            </w:r>
          </w:p>
        </w:tc>
        <w:tc>
          <w:tcPr>
            <w:tcW w:w="180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435675" w:rsidRDefault="0043567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435675" w:rsidRDefault="00435675" w:rsidP="00192020">
            <w:pPr>
              <w:rPr>
                <w:lang w:val="en-US"/>
              </w:rPr>
            </w:pPr>
            <w:r>
              <w:rPr>
                <w:lang w:val="en-US"/>
              </w:rPr>
              <w:t>Mức khuyến mãi</w:t>
            </w:r>
          </w:p>
        </w:tc>
      </w:tr>
    </w:tbl>
    <w:p w:rsidR="00435675" w:rsidRDefault="00435675" w:rsidP="00BB2733">
      <w:pPr>
        <w:rPr>
          <w:lang w:val="en-US"/>
        </w:rPr>
      </w:pPr>
    </w:p>
    <w:p w:rsidR="00014F2F" w:rsidRDefault="00014F2F" w:rsidP="00BB2733">
      <w:pPr>
        <w:rPr>
          <w:lang w:val="en-US"/>
        </w:rPr>
      </w:pPr>
    </w:p>
    <w:p w:rsidR="00014F2F" w:rsidRDefault="00014F2F" w:rsidP="00BB2733">
      <w:pPr>
        <w:rPr>
          <w:lang w:val="en-US"/>
        </w:rPr>
      </w:pPr>
    </w:p>
    <w:p w:rsidR="00014F2F" w:rsidRDefault="00014F2F" w:rsidP="00BB2733">
      <w:pPr>
        <w:rPr>
          <w:lang w:val="en-US"/>
        </w:rPr>
      </w:pPr>
      <w:r>
        <w:rPr>
          <w:lang w:val="en-US"/>
        </w:rPr>
        <w:lastRenderedPageBreak/>
        <w:t>Bảng Kho hàng: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014F2F" w:rsidTr="00192020">
        <w:tc>
          <w:tcPr>
            <w:tcW w:w="154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014F2F" w:rsidTr="00192020">
        <w:tc>
          <w:tcPr>
            <w:tcW w:w="154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KhoHang</w:t>
            </w:r>
          </w:p>
        </w:tc>
        <w:tc>
          <w:tcPr>
            <w:tcW w:w="180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014F2F" w:rsidRDefault="00014F2F" w:rsidP="00192020">
            <w:pPr>
              <w:rPr>
                <w:lang w:val="en-US"/>
              </w:rPr>
            </w:pPr>
          </w:p>
        </w:tc>
      </w:tr>
      <w:tr w:rsidR="00014F2F" w:rsidTr="00192020">
        <w:tc>
          <w:tcPr>
            <w:tcW w:w="154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TenKhoHang</w:t>
            </w:r>
          </w:p>
        </w:tc>
        <w:tc>
          <w:tcPr>
            <w:tcW w:w="180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014F2F" w:rsidRDefault="00014F2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Tên kho</w:t>
            </w:r>
          </w:p>
        </w:tc>
      </w:tr>
      <w:tr w:rsidR="00014F2F" w:rsidTr="00192020">
        <w:tc>
          <w:tcPr>
            <w:tcW w:w="154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800" w:type="dxa"/>
          </w:tcPr>
          <w:p w:rsidR="00014F2F" w:rsidRDefault="00014F2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014F2F" w:rsidRDefault="00014F2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014F2F" w:rsidRDefault="00014F2F" w:rsidP="00192020">
            <w:pPr>
              <w:rPr>
                <w:lang w:val="en-US"/>
              </w:rPr>
            </w:pPr>
          </w:p>
        </w:tc>
      </w:tr>
    </w:tbl>
    <w:p w:rsidR="00014F2F" w:rsidRDefault="00014F2F" w:rsidP="00BB2733">
      <w:pPr>
        <w:rPr>
          <w:lang w:val="en-US"/>
        </w:rPr>
      </w:pPr>
    </w:p>
    <w:p w:rsidR="00A2239B" w:rsidRDefault="00A2239B" w:rsidP="00BB2733">
      <w:pPr>
        <w:rPr>
          <w:lang w:val="en-US"/>
        </w:rPr>
      </w:pPr>
      <w:r>
        <w:rPr>
          <w:lang w:val="en-US"/>
        </w:rPr>
        <w:t>Bảng Phiếu nhập: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A2239B" w:rsidTr="00192020">
        <w:tc>
          <w:tcPr>
            <w:tcW w:w="154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A2239B" w:rsidTr="00192020">
        <w:tc>
          <w:tcPr>
            <w:tcW w:w="154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PhieuNhap</w:t>
            </w:r>
          </w:p>
        </w:tc>
        <w:tc>
          <w:tcPr>
            <w:tcW w:w="180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A2239B" w:rsidRDefault="00A2239B" w:rsidP="00192020">
            <w:pPr>
              <w:rPr>
                <w:lang w:val="en-US"/>
              </w:rPr>
            </w:pPr>
          </w:p>
        </w:tc>
      </w:tr>
      <w:tr w:rsidR="00A2239B" w:rsidTr="00192020">
        <w:tc>
          <w:tcPr>
            <w:tcW w:w="154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IDTaiKhoan</w:t>
            </w:r>
          </w:p>
        </w:tc>
        <w:tc>
          <w:tcPr>
            <w:tcW w:w="180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A2239B" w:rsidRDefault="00A2239B" w:rsidP="00192020">
            <w:pPr>
              <w:rPr>
                <w:lang w:val="en-US"/>
              </w:rPr>
            </w:pPr>
          </w:p>
        </w:tc>
      </w:tr>
      <w:tr w:rsidR="00A2239B" w:rsidTr="00192020">
        <w:tc>
          <w:tcPr>
            <w:tcW w:w="154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IDNhaCungCap</w:t>
            </w:r>
          </w:p>
        </w:tc>
        <w:tc>
          <w:tcPr>
            <w:tcW w:w="180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A2239B" w:rsidRDefault="00A2239B" w:rsidP="00192020">
            <w:pPr>
              <w:rPr>
                <w:lang w:val="en-US"/>
              </w:rPr>
            </w:pPr>
          </w:p>
        </w:tc>
      </w:tr>
      <w:tr w:rsidR="00A2239B" w:rsidTr="00192020">
        <w:tc>
          <w:tcPr>
            <w:tcW w:w="154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NgayNhap</w:t>
            </w:r>
          </w:p>
        </w:tc>
        <w:tc>
          <w:tcPr>
            <w:tcW w:w="180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70" w:type="dxa"/>
          </w:tcPr>
          <w:p w:rsidR="00A2239B" w:rsidRDefault="00A2239B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2239B" w:rsidRDefault="00A2239B" w:rsidP="00192020">
            <w:pPr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</w:tr>
    </w:tbl>
    <w:p w:rsidR="00A2239B" w:rsidRDefault="00A2239B" w:rsidP="00BB2733">
      <w:pPr>
        <w:rPr>
          <w:lang w:val="en-US"/>
        </w:rPr>
      </w:pPr>
      <w:r>
        <w:rPr>
          <w:lang w:val="en-US"/>
        </w:rPr>
        <w:tab/>
      </w:r>
    </w:p>
    <w:p w:rsidR="0054112A" w:rsidRDefault="0054112A" w:rsidP="00BB2733">
      <w:pPr>
        <w:rPr>
          <w:lang w:val="en-US"/>
        </w:rPr>
      </w:pPr>
      <w:r>
        <w:rPr>
          <w:lang w:val="en-US"/>
        </w:rPr>
        <w:t>Bảng Nhà cung cấp: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54112A" w:rsidTr="00192020">
        <w:tc>
          <w:tcPr>
            <w:tcW w:w="154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4112A" w:rsidTr="00192020">
        <w:tc>
          <w:tcPr>
            <w:tcW w:w="154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NhaCungCap</w:t>
            </w:r>
          </w:p>
        </w:tc>
        <w:tc>
          <w:tcPr>
            <w:tcW w:w="180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</w:tr>
      <w:tr w:rsidR="0054112A" w:rsidTr="00192020">
        <w:tc>
          <w:tcPr>
            <w:tcW w:w="154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TenNhaCungCap</w:t>
            </w:r>
          </w:p>
        </w:tc>
        <w:tc>
          <w:tcPr>
            <w:tcW w:w="180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</w:tr>
      <w:tr w:rsidR="0054112A" w:rsidTr="00192020">
        <w:tc>
          <w:tcPr>
            <w:tcW w:w="154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80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</w:tr>
      <w:tr w:rsidR="0054112A" w:rsidTr="00192020">
        <w:tc>
          <w:tcPr>
            <w:tcW w:w="154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80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54112A" w:rsidRDefault="0054112A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54112A" w:rsidRDefault="0054112A" w:rsidP="00192020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</w:tbl>
    <w:p w:rsidR="0054112A" w:rsidRDefault="0054112A" w:rsidP="00BB2733">
      <w:pPr>
        <w:rPr>
          <w:lang w:val="en-US"/>
        </w:rPr>
      </w:pPr>
    </w:p>
    <w:p w:rsidR="00883753" w:rsidRDefault="00883753" w:rsidP="00BB2733">
      <w:pPr>
        <w:rPr>
          <w:lang w:val="en-US"/>
        </w:rPr>
      </w:pPr>
      <w:r>
        <w:rPr>
          <w:lang w:val="en-US"/>
        </w:rPr>
        <w:t>Bảng Chi tiết phiếu nhập: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38"/>
        <w:gridCol w:w="2270"/>
        <w:gridCol w:w="1798"/>
        <w:gridCol w:w="2066"/>
        <w:gridCol w:w="1976"/>
      </w:tblGrid>
      <w:tr w:rsidR="00883753" w:rsidTr="00192020">
        <w:tc>
          <w:tcPr>
            <w:tcW w:w="154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83753" w:rsidTr="00192020">
        <w:tc>
          <w:tcPr>
            <w:tcW w:w="154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ChiTietPhieuNhap</w:t>
            </w:r>
          </w:p>
        </w:tc>
        <w:tc>
          <w:tcPr>
            <w:tcW w:w="180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883753" w:rsidRDefault="00883753" w:rsidP="00192020">
            <w:pPr>
              <w:rPr>
                <w:lang w:val="en-US"/>
              </w:rPr>
            </w:pPr>
          </w:p>
        </w:tc>
      </w:tr>
      <w:tr w:rsidR="00883753" w:rsidTr="00192020">
        <w:tc>
          <w:tcPr>
            <w:tcW w:w="1540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883753" w:rsidRDefault="00883753" w:rsidP="00192020">
            <w:pPr>
              <w:rPr>
                <w:lang w:val="en-US"/>
              </w:rPr>
            </w:pPr>
            <w:r>
              <w:rPr>
                <w:lang w:val="en-US"/>
              </w:rPr>
              <w:t>IDPhieuNhap</w:t>
            </w:r>
          </w:p>
        </w:tc>
        <w:tc>
          <w:tcPr>
            <w:tcW w:w="1800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883753" w:rsidRDefault="00883753" w:rsidP="00192020">
            <w:pPr>
              <w:rPr>
                <w:lang w:val="en-US"/>
              </w:rPr>
            </w:pPr>
          </w:p>
        </w:tc>
      </w:tr>
      <w:tr w:rsidR="00883753" w:rsidTr="00192020">
        <w:tc>
          <w:tcPr>
            <w:tcW w:w="1540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IDSanPham</w:t>
            </w:r>
          </w:p>
        </w:tc>
        <w:tc>
          <w:tcPr>
            <w:tcW w:w="1800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883753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883753" w:rsidRDefault="00883753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</w:tbl>
    <w:p w:rsidR="00883753" w:rsidRDefault="00883753" w:rsidP="00BB2733">
      <w:pPr>
        <w:rPr>
          <w:lang w:val="en-US"/>
        </w:rPr>
      </w:pPr>
    </w:p>
    <w:p w:rsidR="0099385F" w:rsidRDefault="0099385F" w:rsidP="00BB2733">
      <w:pPr>
        <w:rPr>
          <w:lang w:val="en-US"/>
        </w:rPr>
      </w:pPr>
      <w:r>
        <w:rPr>
          <w:lang w:val="en-US"/>
        </w:rPr>
        <w:t>Bảng hóa đơn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22"/>
        <w:gridCol w:w="2349"/>
        <w:gridCol w:w="1785"/>
        <w:gridCol w:w="2042"/>
        <w:gridCol w:w="1950"/>
      </w:tblGrid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HoaDon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IDTaiKhoan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IDBanAn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LoaiDonHang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TinhTrangGiaoHang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TinhTrangThanhToan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GhiChu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  <w:tr w:rsidR="0099385F" w:rsidTr="00192020">
        <w:tc>
          <w:tcPr>
            <w:tcW w:w="154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8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NgayLap</w:t>
            </w:r>
          </w:p>
        </w:tc>
        <w:tc>
          <w:tcPr>
            <w:tcW w:w="1800" w:type="dxa"/>
          </w:tcPr>
          <w:p w:rsidR="0099385F" w:rsidRDefault="0099385F" w:rsidP="00192020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7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99385F" w:rsidRDefault="0099385F" w:rsidP="00192020">
            <w:pPr>
              <w:rPr>
                <w:lang w:val="en-US"/>
              </w:rPr>
            </w:pPr>
          </w:p>
        </w:tc>
      </w:tr>
    </w:tbl>
    <w:p w:rsidR="0099385F" w:rsidRDefault="0099385F" w:rsidP="00BB2733">
      <w:pPr>
        <w:rPr>
          <w:lang w:val="en-US"/>
        </w:rPr>
      </w:pPr>
    </w:p>
    <w:p w:rsidR="00A80CD9" w:rsidRDefault="00A80CD9" w:rsidP="00BB2733">
      <w:pPr>
        <w:rPr>
          <w:lang w:val="en-US"/>
        </w:rPr>
      </w:pPr>
      <w:r>
        <w:rPr>
          <w:lang w:val="en-US"/>
        </w:rPr>
        <w:t xml:space="preserve">Bảng chi </w:t>
      </w:r>
      <w:proofErr w:type="gramStart"/>
      <w:r>
        <w:rPr>
          <w:lang w:val="en-US"/>
        </w:rPr>
        <w:t>tiết  hóa</w:t>
      </w:r>
      <w:proofErr w:type="gramEnd"/>
      <w:r>
        <w:rPr>
          <w:lang w:val="en-US"/>
        </w:rPr>
        <w:t xml:space="preserve"> đơn: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ChiTietHoaDon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</w:tr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IDHoaDon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</w:tr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IDSanPham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</w:tr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</w:tr>
      <w:tr w:rsidR="00A80CD9" w:rsidTr="00192020">
        <w:tc>
          <w:tcPr>
            <w:tcW w:w="154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800" w:type="dxa"/>
          </w:tcPr>
          <w:p w:rsidR="00A80CD9" w:rsidRDefault="00A80CD9" w:rsidP="0019202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07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80CD9" w:rsidRDefault="00A80CD9" w:rsidP="00192020">
            <w:pPr>
              <w:rPr>
                <w:lang w:val="en-US"/>
              </w:rPr>
            </w:pPr>
          </w:p>
        </w:tc>
      </w:tr>
    </w:tbl>
    <w:p w:rsidR="00A80CD9" w:rsidRDefault="00A80CD9" w:rsidP="00BB2733">
      <w:pPr>
        <w:rPr>
          <w:lang w:val="en-US"/>
        </w:rPr>
      </w:pPr>
    </w:p>
    <w:p w:rsidR="008049B5" w:rsidRDefault="008049B5" w:rsidP="00BB2733">
      <w:pPr>
        <w:rPr>
          <w:lang w:val="en-US"/>
        </w:rPr>
      </w:pPr>
      <w:r>
        <w:rPr>
          <w:lang w:val="en-US"/>
        </w:rPr>
        <w:lastRenderedPageBreak/>
        <w:t>Bảng bàn ăn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BanAn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TenBanAn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</w:tbl>
    <w:p w:rsidR="008049B5" w:rsidRDefault="008049B5" w:rsidP="00BB2733">
      <w:pPr>
        <w:rPr>
          <w:lang w:val="en-US"/>
        </w:rPr>
      </w:pPr>
    </w:p>
    <w:p w:rsidR="008049B5" w:rsidRDefault="008049B5" w:rsidP="00BB2733">
      <w:pPr>
        <w:rPr>
          <w:lang w:val="en-US"/>
        </w:rPr>
      </w:pPr>
      <w:r>
        <w:rPr>
          <w:lang w:val="en-US"/>
        </w:rPr>
        <w:t>Bảng tài khoản: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540"/>
        <w:gridCol w:w="2258"/>
        <w:gridCol w:w="1800"/>
        <w:gridCol w:w="2070"/>
        <w:gridCol w:w="1980"/>
      </w:tblGrid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TaiKhoan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ChucVu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</w:tr>
      <w:tr w:rsidR="008049B5" w:rsidTr="00192020">
        <w:tc>
          <w:tcPr>
            <w:tcW w:w="154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8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800" w:type="dxa"/>
          </w:tcPr>
          <w:p w:rsidR="008049B5" w:rsidRDefault="008049B5" w:rsidP="0019202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0" w:type="dxa"/>
          </w:tcPr>
          <w:p w:rsidR="008049B5" w:rsidRDefault="008049B5" w:rsidP="00192020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049B5" w:rsidRDefault="008049B5" w:rsidP="00192020">
            <w:pPr>
              <w:rPr>
                <w:lang w:val="en-US"/>
              </w:rPr>
            </w:pPr>
            <w:bookmarkStart w:id="4" w:name="_GoBack"/>
            <w:bookmarkEnd w:id="4"/>
          </w:p>
        </w:tc>
      </w:tr>
    </w:tbl>
    <w:p w:rsidR="008049B5" w:rsidRPr="00BB2733" w:rsidRDefault="008049B5" w:rsidP="00BB2733">
      <w:pPr>
        <w:rPr>
          <w:lang w:val="en-US"/>
        </w:rPr>
      </w:pPr>
    </w:p>
    <w:sectPr w:rsidR="008049B5" w:rsidRPr="00BB2733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212" w:rsidRDefault="00B17212">
      <w:r>
        <w:separator/>
      </w:r>
    </w:p>
  </w:endnote>
  <w:endnote w:type="continuationSeparator" w:id="0">
    <w:p w:rsidR="00B17212" w:rsidRDefault="00B1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212" w:rsidRDefault="00B17212">
      <w:r>
        <w:separator/>
      </w:r>
    </w:p>
  </w:footnote>
  <w:footnote w:type="continuationSeparator" w:id="0">
    <w:p w:rsidR="00B17212" w:rsidRDefault="00B17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4F2F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675"/>
    <w:rsid w:val="00435847"/>
    <w:rsid w:val="004B7CC9"/>
    <w:rsid w:val="004E4257"/>
    <w:rsid w:val="004E5225"/>
    <w:rsid w:val="0054112A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049B5"/>
    <w:rsid w:val="008243D9"/>
    <w:rsid w:val="00883753"/>
    <w:rsid w:val="008D3541"/>
    <w:rsid w:val="00984338"/>
    <w:rsid w:val="0099385F"/>
    <w:rsid w:val="0099744F"/>
    <w:rsid w:val="009B2AFC"/>
    <w:rsid w:val="009F47F5"/>
    <w:rsid w:val="00A077C4"/>
    <w:rsid w:val="00A2239B"/>
    <w:rsid w:val="00A23833"/>
    <w:rsid w:val="00A544E7"/>
    <w:rsid w:val="00A638EF"/>
    <w:rsid w:val="00A80CD9"/>
    <w:rsid w:val="00B17212"/>
    <w:rsid w:val="00B871C5"/>
    <w:rsid w:val="00BB2733"/>
    <w:rsid w:val="00BB5444"/>
    <w:rsid w:val="00BF0D61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7104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5105F"/>
  <w15:docId w15:val="{9A93E753-29DD-406A-970B-D98C4E2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2868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Dasher Ronin</cp:lastModifiedBy>
  <cp:revision>16</cp:revision>
  <cp:lastPrinted>2013-12-07T15:58:00Z</cp:lastPrinted>
  <dcterms:created xsi:type="dcterms:W3CDTF">2013-10-13T11:14:00Z</dcterms:created>
  <dcterms:modified xsi:type="dcterms:W3CDTF">2019-05-17T15:36:00Z</dcterms:modified>
</cp:coreProperties>
</file>