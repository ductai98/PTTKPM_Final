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FD06E2" w:rsidP="0037628A">
      <w:pPr>
        <w:pStyle w:val="Tiu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7423E8">
        <w:rPr>
          <w:color w:val="0000FF"/>
          <w:lang w:val="en-US"/>
        </w:rPr>
        <w:t>Quản lí quán trà sữa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423E8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37628A" w:rsidRDefault="0037628A" w:rsidP="0037628A">
      <w:pPr>
        <w:pStyle w:val="Tiu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7628A" w:rsidRPr="003548A8" w:rsidRDefault="007423E8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1612580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Lâm Đức Tài</w:t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7423E8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17/03/2019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7423E8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7423E8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Sơ đồ lớp ở mức phân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7423E8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Lâm Đức Tài</w:t>
            </w:r>
            <w:bookmarkStart w:id="0" w:name="_GoBack"/>
            <w:bookmarkEnd w:id="0"/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u"/>
        <w:jc w:val="both"/>
        <w:rPr>
          <w:lang w:val="en-US"/>
        </w:rPr>
      </w:pPr>
    </w:p>
    <w:p w:rsidR="005E2817" w:rsidRDefault="007A1DE8" w:rsidP="005E2817">
      <w:pPr>
        <w:pStyle w:val="Tiu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C161AA" w:rsidRDefault="005E2817">
      <w:pPr>
        <w:pStyle w:val="Muclu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Siuktni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 xml:space="preserve">Sơ đồ lớp </w:t>
        </w:r>
        <w:r w:rsidR="00C161AA" w:rsidRPr="00234A17">
          <w:rPr>
            <w:rStyle w:val="Siuktni"/>
            <w:noProof/>
            <w:lang w:val="en-US"/>
          </w:rPr>
          <w:t>(</w:t>
        </w:r>
        <w:r w:rsidR="00C161AA" w:rsidRPr="00234A17">
          <w:rPr>
            <w:rStyle w:val="Siuktni"/>
            <w:noProof/>
          </w:rPr>
          <w:t>mức phân tích</w:t>
        </w:r>
        <w:r w:rsidR="00C161AA" w:rsidRPr="00234A17">
          <w:rPr>
            <w:rStyle w:val="Siuktni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CB0F5B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Siuktni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CB0F5B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Siuktni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CB0F5B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Siuktni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CB0F5B">
      <w:pPr>
        <w:pStyle w:val="Muclu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Siuktni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ThnVnban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u1"/>
      </w:pPr>
      <w:r>
        <w:br w:type="page"/>
      </w:r>
      <w:bookmarkStart w:id="1" w:name="_Toc167699049"/>
      <w:bookmarkStart w:id="2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:rsidR="00FD06E2" w:rsidRDefault="00FD06E2" w:rsidP="00FD06E2">
      <w:pPr>
        <w:pStyle w:val="u2"/>
      </w:pPr>
      <w:bookmarkStart w:id="3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:rsidR="00BC1D0F" w:rsidRPr="00BC1D0F" w:rsidRDefault="00BC1D0F" w:rsidP="00BC1D0F">
      <w:r>
        <w:rPr>
          <w:noProof/>
        </w:rPr>
        <w:drawing>
          <wp:inline distT="0" distB="0" distL="0" distR="0">
            <wp:extent cx="5732145" cy="6522720"/>
            <wp:effectExtent l="0" t="0" r="190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12580_QLTS_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E2" w:rsidRDefault="00FD06E2" w:rsidP="00FD06E2">
      <w:pPr>
        <w:pStyle w:val="u2"/>
      </w:pPr>
      <w:bookmarkStart w:id="4" w:name="_Toc172872217"/>
      <w:r>
        <w:t>Danh sách các lớp đối tượng và quan hệ</w:t>
      </w:r>
      <w:bookmarkEnd w:id="4"/>
    </w:p>
    <w:tbl>
      <w:tblPr>
        <w:tblStyle w:val="LiBang"/>
        <w:tblW w:w="10098" w:type="dxa"/>
        <w:tblLook w:val="01E0" w:firstRow="1" w:lastRow="1" w:firstColumn="1" w:lastColumn="1" w:noHBand="0" w:noVBand="0"/>
      </w:tblPr>
      <w:tblGrid>
        <w:gridCol w:w="801"/>
        <w:gridCol w:w="2637"/>
        <w:gridCol w:w="2250"/>
        <w:gridCol w:w="4410"/>
      </w:tblGrid>
      <w:tr w:rsidR="00FD06E2" w:rsidTr="00BC1D0F">
        <w:tc>
          <w:tcPr>
            <w:tcW w:w="801" w:type="dxa"/>
          </w:tcPr>
          <w:p w:rsidR="00FD06E2" w:rsidRDefault="00FD06E2" w:rsidP="00FD06E2">
            <w:pPr>
              <w:pStyle w:val="ThnVnban"/>
              <w:spacing w:after="0"/>
            </w:pPr>
            <w:r>
              <w:t>STT</w:t>
            </w:r>
          </w:p>
        </w:tc>
        <w:tc>
          <w:tcPr>
            <w:tcW w:w="2637" w:type="dxa"/>
          </w:tcPr>
          <w:p w:rsidR="00FD06E2" w:rsidRDefault="00FD06E2" w:rsidP="00FD06E2">
            <w:pPr>
              <w:pStyle w:val="ThnVnban"/>
              <w:spacing w:after="0"/>
            </w:pPr>
            <w:r>
              <w:t>Tên lớp/quan hệ</w:t>
            </w:r>
          </w:p>
        </w:tc>
        <w:tc>
          <w:tcPr>
            <w:tcW w:w="2250" w:type="dxa"/>
          </w:tcPr>
          <w:p w:rsidR="00FD06E2" w:rsidRDefault="00FD06E2" w:rsidP="00FD06E2">
            <w:pPr>
              <w:pStyle w:val="ThnVnban"/>
              <w:spacing w:after="0"/>
            </w:pPr>
            <w:r>
              <w:t>Loại</w:t>
            </w:r>
          </w:p>
        </w:tc>
        <w:tc>
          <w:tcPr>
            <w:tcW w:w="4410" w:type="dxa"/>
          </w:tcPr>
          <w:p w:rsidR="00FD06E2" w:rsidRDefault="00FD06E2" w:rsidP="00FD06E2">
            <w:pPr>
              <w:pStyle w:val="ThnVnban"/>
              <w:spacing w:after="0"/>
            </w:pPr>
            <w:r>
              <w:t>Ý nghĩa/Ghi chú</w:t>
            </w:r>
          </w:p>
        </w:tc>
      </w:tr>
      <w:tr w:rsidR="00FD06E2" w:rsidTr="00BC1D0F">
        <w:tc>
          <w:tcPr>
            <w:tcW w:w="801" w:type="dxa"/>
          </w:tcPr>
          <w:p w:rsidR="00FD06E2" w:rsidRP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7" w:type="dxa"/>
          </w:tcPr>
          <w:p w:rsidR="00FD06E2" w:rsidRP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Danh Mục Sản Phẩm</w:t>
            </w:r>
          </w:p>
        </w:tc>
        <w:tc>
          <w:tcPr>
            <w:tcW w:w="2250" w:type="dxa"/>
          </w:tcPr>
          <w:p w:rsidR="00FD06E2" w:rsidRP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</w:tcPr>
          <w:p w:rsidR="00BC1D0F" w:rsidRP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danh mục sản phẩm</w:t>
            </w:r>
          </w:p>
        </w:tc>
      </w:tr>
      <w:tr w:rsidR="00BC1D0F" w:rsidTr="00BC1D0F">
        <w:tc>
          <w:tcPr>
            <w:tcW w:w="801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37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Sản Phẩm</w:t>
            </w:r>
          </w:p>
        </w:tc>
        <w:tc>
          <w:tcPr>
            <w:tcW w:w="2250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sản phẩm</w:t>
            </w:r>
          </w:p>
        </w:tc>
      </w:tr>
      <w:tr w:rsidR="00BC1D0F" w:rsidTr="00BC1D0F">
        <w:tc>
          <w:tcPr>
            <w:tcW w:w="801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37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Kho hàng</w:t>
            </w:r>
          </w:p>
        </w:tc>
        <w:tc>
          <w:tcPr>
            <w:tcW w:w="2250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kho hàng</w:t>
            </w:r>
          </w:p>
        </w:tc>
      </w:tr>
      <w:tr w:rsidR="00BC1D0F" w:rsidTr="00BC1D0F">
        <w:tc>
          <w:tcPr>
            <w:tcW w:w="801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637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Khuyến mãi</w:t>
            </w:r>
          </w:p>
        </w:tc>
        <w:tc>
          <w:tcPr>
            <w:tcW w:w="2250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khuyến mãi</w:t>
            </w:r>
          </w:p>
        </w:tc>
      </w:tr>
      <w:tr w:rsidR="00BC1D0F" w:rsidTr="00BC1D0F">
        <w:tc>
          <w:tcPr>
            <w:tcW w:w="801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37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Phiếu nhập</w:t>
            </w:r>
          </w:p>
        </w:tc>
        <w:tc>
          <w:tcPr>
            <w:tcW w:w="2250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phiếu nhập</w:t>
            </w:r>
          </w:p>
        </w:tc>
      </w:tr>
      <w:tr w:rsidR="00BC1D0F" w:rsidTr="00BC1D0F">
        <w:tc>
          <w:tcPr>
            <w:tcW w:w="801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37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Chi Tiết Phiếu Nhập</w:t>
            </w:r>
          </w:p>
        </w:tc>
        <w:tc>
          <w:tcPr>
            <w:tcW w:w="2250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chi tiết phiếu nhập</w:t>
            </w:r>
          </w:p>
        </w:tc>
      </w:tr>
      <w:tr w:rsidR="00BC1D0F" w:rsidTr="00BC1D0F">
        <w:tc>
          <w:tcPr>
            <w:tcW w:w="801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37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Bàn ăn</w:t>
            </w:r>
          </w:p>
        </w:tc>
        <w:tc>
          <w:tcPr>
            <w:tcW w:w="2250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</w:tcPr>
          <w:p w:rsidR="00BC1D0F" w:rsidRDefault="00BC1D0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bàn ăn</w:t>
            </w:r>
          </w:p>
        </w:tc>
      </w:tr>
      <w:tr w:rsidR="000B5447" w:rsidTr="00BC1D0F">
        <w:tc>
          <w:tcPr>
            <w:tcW w:w="801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37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Hóa đơn</w:t>
            </w:r>
          </w:p>
        </w:tc>
        <w:tc>
          <w:tcPr>
            <w:tcW w:w="2250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hóa đơn</w:t>
            </w:r>
          </w:p>
        </w:tc>
      </w:tr>
      <w:tr w:rsidR="000B5447" w:rsidTr="00BC1D0F">
        <w:tc>
          <w:tcPr>
            <w:tcW w:w="801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37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Chi tiết hóa đơn</w:t>
            </w:r>
          </w:p>
        </w:tc>
        <w:tc>
          <w:tcPr>
            <w:tcW w:w="2250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chi tiết hóa đơn</w:t>
            </w:r>
          </w:p>
        </w:tc>
      </w:tr>
      <w:tr w:rsidR="000B5447" w:rsidTr="00BC1D0F">
        <w:tc>
          <w:tcPr>
            <w:tcW w:w="801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37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Thanh toán</w:t>
            </w:r>
          </w:p>
        </w:tc>
        <w:tc>
          <w:tcPr>
            <w:tcW w:w="2250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thanh toán</w:t>
            </w:r>
          </w:p>
        </w:tc>
      </w:tr>
      <w:tr w:rsidR="000B5447" w:rsidTr="00BC1D0F">
        <w:tc>
          <w:tcPr>
            <w:tcW w:w="801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37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</w:t>
            </w:r>
          </w:p>
        </w:tc>
        <w:tc>
          <w:tcPr>
            <w:tcW w:w="2250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tài khoản</w:t>
            </w:r>
          </w:p>
        </w:tc>
      </w:tr>
      <w:tr w:rsidR="000B5447" w:rsidTr="00BC1D0F">
        <w:tc>
          <w:tcPr>
            <w:tcW w:w="801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37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Nhà cung cấp</w:t>
            </w:r>
          </w:p>
        </w:tc>
        <w:tc>
          <w:tcPr>
            <w:tcW w:w="2250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</w:tcPr>
          <w:p w:rsidR="000B5447" w:rsidRDefault="000B544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nhà cung cấp</w:t>
            </w:r>
          </w:p>
        </w:tc>
      </w:tr>
    </w:tbl>
    <w:p w:rsidR="0018618B" w:rsidRDefault="00FD06E2" w:rsidP="0018618B">
      <w:pPr>
        <w:pStyle w:val="u2"/>
      </w:pPr>
      <w:bookmarkStart w:id="5" w:name="_Toc172872218"/>
      <w:r>
        <w:t>Mô tả chi tiết từng lớp đối tượng</w:t>
      </w:r>
      <w:bookmarkEnd w:id="5"/>
    </w:p>
    <w:p w:rsidR="0018618B" w:rsidRPr="00A53C05" w:rsidRDefault="0018618B" w:rsidP="0018618B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Lớp Danh Mục Sản Phẩm</w:t>
      </w:r>
    </w:p>
    <w:tbl>
      <w:tblPr>
        <w:tblStyle w:val="LiBang"/>
        <w:tblW w:w="10098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4168"/>
      </w:tblGrid>
      <w:tr w:rsidR="00363B6E" w:rsidTr="0018618B">
        <w:tc>
          <w:tcPr>
            <w:tcW w:w="758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4168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:rsidTr="0018618B">
        <w:tc>
          <w:tcPr>
            <w:tcW w:w="758" w:type="dxa"/>
          </w:tcPr>
          <w:p w:rsidR="00363B6E" w:rsidRPr="0018618B" w:rsidRDefault="0018618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363B6E" w:rsidRDefault="0018618B" w:rsidP="00FD06E2">
            <w:pPr>
              <w:pStyle w:val="ThnVnban"/>
              <w:spacing w:after="0"/>
            </w:pPr>
            <w:r w:rsidRPr="0018618B">
              <w:t>IDDanhMucSP</w:t>
            </w:r>
          </w:p>
        </w:tc>
        <w:tc>
          <w:tcPr>
            <w:tcW w:w="1566" w:type="dxa"/>
          </w:tcPr>
          <w:p w:rsidR="00363B6E" w:rsidRPr="00363B6E" w:rsidRDefault="0018618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363B6E" w:rsidRPr="0018618B" w:rsidRDefault="0018618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4168" w:type="dxa"/>
          </w:tcPr>
          <w:p w:rsidR="00363B6E" w:rsidRPr="0018618B" w:rsidRDefault="0018618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danh mục sản phảm</w:t>
            </w:r>
          </w:p>
        </w:tc>
      </w:tr>
      <w:tr w:rsidR="0018618B" w:rsidTr="0018618B">
        <w:tc>
          <w:tcPr>
            <w:tcW w:w="758" w:type="dxa"/>
          </w:tcPr>
          <w:p w:rsidR="0018618B" w:rsidRDefault="0018618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8618B" w:rsidRPr="0018618B" w:rsidRDefault="0018618B" w:rsidP="00FD06E2">
            <w:pPr>
              <w:pStyle w:val="ThnVnban"/>
              <w:spacing w:after="0"/>
              <w:rPr>
                <w:lang w:val="en-US"/>
              </w:rPr>
            </w:pPr>
            <w:r w:rsidRPr="0018618B">
              <w:t>TenDanhMuc</w:t>
            </w:r>
          </w:p>
        </w:tc>
        <w:tc>
          <w:tcPr>
            <w:tcW w:w="1566" w:type="dxa"/>
          </w:tcPr>
          <w:p w:rsidR="0018618B" w:rsidRDefault="0018618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8618B" w:rsidRDefault="0018618B" w:rsidP="00FD06E2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18618B" w:rsidRDefault="0018618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danh mục sản phẩm</w:t>
            </w:r>
          </w:p>
        </w:tc>
      </w:tr>
    </w:tbl>
    <w:p w:rsidR="00402E4E" w:rsidRDefault="00402E4E" w:rsidP="00402E4E">
      <w:pPr>
        <w:pStyle w:val="ThnVnban"/>
        <w:ind w:left="720"/>
        <w:rPr>
          <w:lang w:val="en-US"/>
        </w:rPr>
      </w:pPr>
    </w:p>
    <w:p w:rsidR="00402E4E" w:rsidRDefault="00402E4E" w:rsidP="00402E4E">
      <w:pPr>
        <w:pStyle w:val="ThnVnban"/>
        <w:numPr>
          <w:ilvl w:val="0"/>
          <w:numId w:val="41"/>
        </w:numPr>
        <w:rPr>
          <w:lang w:val="en-US"/>
        </w:rPr>
      </w:pPr>
      <w:r>
        <w:rPr>
          <w:lang w:val="en-US"/>
        </w:rPr>
        <w:t>Lớp Sản Phẩm</w:t>
      </w:r>
    </w:p>
    <w:tbl>
      <w:tblPr>
        <w:tblStyle w:val="LiBang"/>
        <w:tblW w:w="10098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4168"/>
      </w:tblGrid>
      <w:tr w:rsidR="00402E4E" w:rsidTr="00671395">
        <w:tc>
          <w:tcPr>
            <w:tcW w:w="758" w:type="dxa"/>
          </w:tcPr>
          <w:p w:rsidR="00402E4E" w:rsidRPr="00F44EE4" w:rsidRDefault="00402E4E" w:rsidP="0067139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402E4E" w:rsidRPr="00F44EE4" w:rsidRDefault="00402E4E" w:rsidP="0067139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402E4E" w:rsidRPr="00363B6E" w:rsidRDefault="00402E4E" w:rsidP="0067139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402E4E" w:rsidRPr="00F44EE4" w:rsidRDefault="00402E4E" w:rsidP="0067139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4168" w:type="dxa"/>
          </w:tcPr>
          <w:p w:rsidR="00402E4E" w:rsidRPr="00F44EE4" w:rsidRDefault="00402E4E" w:rsidP="0067139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02E4E" w:rsidTr="00671395">
        <w:tc>
          <w:tcPr>
            <w:tcW w:w="758" w:type="dxa"/>
          </w:tcPr>
          <w:p w:rsidR="00402E4E" w:rsidRPr="0018618B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402E4E" w:rsidRDefault="00402E4E" w:rsidP="00671395">
            <w:pPr>
              <w:pStyle w:val="ThnVnban"/>
              <w:spacing w:after="0"/>
            </w:pPr>
            <w:r w:rsidRPr="00402E4E">
              <w:t>IDSanPham</w:t>
            </w:r>
          </w:p>
        </w:tc>
        <w:tc>
          <w:tcPr>
            <w:tcW w:w="1566" w:type="dxa"/>
          </w:tcPr>
          <w:p w:rsidR="00402E4E" w:rsidRPr="00363B6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Pr="0018618B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4168" w:type="dxa"/>
          </w:tcPr>
          <w:p w:rsidR="00402E4E" w:rsidRPr="0018618B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sản phảm</w:t>
            </w:r>
          </w:p>
        </w:tc>
      </w:tr>
      <w:tr w:rsidR="00402E4E" w:rsidTr="00671395">
        <w:tc>
          <w:tcPr>
            <w:tcW w:w="75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402E4E" w:rsidRP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 w:rsidRPr="00402E4E">
              <w:t>IDKhuyenMai</w:t>
            </w:r>
          </w:p>
        </w:tc>
        <w:tc>
          <w:tcPr>
            <w:tcW w:w="15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416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khuyến mãi</w:t>
            </w:r>
          </w:p>
        </w:tc>
      </w:tr>
      <w:tr w:rsidR="00402E4E" w:rsidTr="00671395">
        <w:tc>
          <w:tcPr>
            <w:tcW w:w="75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402E4E" w:rsidRPr="00402E4E" w:rsidRDefault="00402E4E" w:rsidP="00671395">
            <w:pPr>
              <w:pStyle w:val="ThnVnban"/>
              <w:spacing w:after="0"/>
            </w:pPr>
            <w:r w:rsidRPr="00402E4E">
              <w:t>TenSanPham</w:t>
            </w:r>
          </w:p>
        </w:tc>
        <w:tc>
          <w:tcPr>
            <w:tcW w:w="15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sản phẩm</w:t>
            </w:r>
          </w:p>
        </w:tc>
      </w:tr>
      <w:tr w:rsidR="00402E4E" w:rsidTr="00671395">
        <w:tc>
          <w:tcPr>
            <w:tcW w:w="75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402E4E" w:rsidRP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</w:tc>
        <w:tc>
          <w:tcPr>
            <w:tcW w:w="15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Giá tiền sản phẩm</w:t>
            </w:r>
          </w:p>
        </w:tc>
      </w:tr>
      <w:tr w:rsidR="00402E4E" w:rsidTr="00671395">
        <w:tc>
          <w:tcPr>
            <w:tcW w:w="75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MoTa</w:t>
            </w:r>
          </w:p>
        </w:tc>
        <w:tc>
          <w:tcPr>
            <w:tcW w:w="15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Mô tả của sản phẩm</w:t>
            </w:r>
          </w:p>
        </w:tc>
      </w:tr>
      <w:tr w:rsidR="00402E4E" w:rsidTr="00671395">
        <w:tc>
          <w:tcPr>
            <w:tcW w:w="75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BanChay</w:t>
            </w:r>
          </w:p>
        </w:tc>
        <w:tc>
          <w:tcPr>
            <w:tcW w:w="15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Sản phẩm có bán chạy không</w:t>
            </w:r>
          </w:p>
        </w:tc>
      </w:tr>
      <w:tr w:rsidR="00402E4E" w:rsidTr="00671395">
        <w:tc>
          <w:tcPr>
            <w:tcW w:w="75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5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Hình ảnh của sản phẩm</w:t>
            </w:r>
          </w:p>
        </w:tc>
      </w:tr>
      <w:tr w:rsidR="00402E4E" w:rsidTr="00671395">
        <w:tc>
          <w:tcPr>
            <w:tcW w:w="75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Còn hàng</w:t>
            </w:r>
          </w:p>
        </w:tc>
        <w:tc>
          <w:tcPr>
            <w:tcW w:w="15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Sản phẩm còn hàng không</w:t>
            </w:r>
          </w:p>
        </w:tc>
      </w:tr>
    </w:tbl>
    <w:p w:rsidR="00402E4E" w:rsidRDefault="00402E4E" w:rsidP="00402E4E">
      <w:pPr>
        <w:pStyle w:val="ThnVnban"/>
        <w:ind w:left="720"/>
        <w:rPr>
          <w:lang w:val="en-US"/>
        </w:rPr>
      </w:pPr>
    </w:p>
    <w:p w:rsidR="00402E4E" w:rsidRDefault="00402E4E" w:rsidP="00402E4E">
      <w:pPr>
        <w:pStyle w:val="ThnVnban"/>
        <w:numPr>
          <w:ilvl w:val="0"/>
          <w:numId w:val="41"/>
        </w:numPr>
        <w:rPr>
          <w:lang w:val="en-US"/>
        </w:rPr>
      </w:pPr>
      <w:r>
        <w:rPr>
          <w:lang w:val="en-US"/>
        </w:rPr>
        <w:t>Lớp Khuyến mãi</w:t>
      </w:r>
    </w:p>
    <w:tbl>
      <w:tblPr>
        <w:tblStyle w:val="LiBang"/>
        <w:tblW w:w="10098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4168"/>
      </w:tblGrid>
      <w:tr w:rsidR="00402E4E" w:rsidTr="00671395">
        <w:tc>
          <w:tcPr>
            <w:tcW w:w="758" w:type="dxa"/>
          </w:tcPr>
          <w:p w:rsidR="00402E4E" w:rsidRPr="00F44EE4" w:rsidRDefault="00402E4E" w:rsidP="0067139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402E4E" w:rsidRPr="00F44EE4" w:rsidRDefault="00402E4E" w:rsidP="0067139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402E4E" w:rsidRPr="00363B6E" w:rsidRDefault="00402E4E" w:rsidP="0067139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402E4E" w:rsidRPr="00F44EE4" w:rsidRDefault="00402E4E" w:rsidP="0067139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4168" w:type="dxa"/>
          </w:tcPr>
          <w:p w:rsidR="00402E4E" w:rsidRPr="00F44EE4" w:rsidRDefault="00402E4E" w:rsidP="0067139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02E4E" w:rsidTr="00671395">
        <w:tc>
          <w:tcPr>
            <w:tcW w:w="758" w:type="dxa"/>
          </w:tcPr>
          <w:p w:rsidR="00402E4E" w:rsidRPr="0018618B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402E4E" w:rsidRP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 w:rsidRPr="0018618B">
              <w:t>ID</w:t>
            </w:r>
            <w:r>
              <w:rPr>
                <w:lang w:val="en-US"/>
              </w:rPr>
              <w:t>KhuyenMai</w:t>
            </w:r>
          </w:p>
        </w:tc>
        <w:tc>
          <w:tcPr>
            <w:tcW w:w="1566" w:type="dxa"/>
          </w:tcPr>
          <w:p w:rsidR="00402E4E" w:rsidRPr="00363B6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Pr="0018618B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4168" w:type="dxa"/>
          </w:tcPr>
          <w:p w:rsidR="00402E4E" w:rsidRPr="0018618B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khuyến mãi</w:t>
            </w:r>
          </w:p>
        </w:tc>
      </w:tr>
      <w:tr w:rsidR="00402E4E" w:rsidTr="00671395">
        <w:tc>
          <w:tcPr>
            <w:tcW w:w="75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402E4E" w:rsidRP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 w:rsidRPr="0018618B">
              <w:t>Ten</w:t>
            </w:r>
            <w:r>
              <w:rPr>
                <w:lang w:val="en-US"/>
              </w:rPr>
              <w:t>KhuyenMai</w:t>
            </w:r>
          </w:p>
        </w:tc>
        <w:tc>
          <w:tcPr>
            <w:tcW w:w="15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khuyến mãi</w:t>
            </w:r>
          </w:p>
        </w:tc>
      </w:tr>
      <w:tr w:rsidR="00402E4E" w:rsidTr="00671395">
        <w:tc>
          <w:tcPr>
            <w:tcW w:w="75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966" w:type="dxa"/>
          </w:tcPr>
          <w:p w:rsidR="00402E4E" w:rsidRP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NgayBatDau</w:t>
            </w:r>
          </w:p>
        </w:tc>
        <w:tc>
          <w:tcPr>
            <w:tcW w:w="15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bắt đầu khuyến mãi</w:t>
            </w:r>
          </w:p>
        </w:tc>
      </w:tr>
      <w:tr w:rsidR="00402E4E" w:rsidTr="00671395">
        <w:tc>
          <w:tcPr>
            <w:tcW w:w="75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NgayKetThuc</w:t>
            </w:r>
          </w:p>
        </w:tc>
        <w:tc>
          <w:tcPr>
            <w:tcW w:w="15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kết thúc khuyến mãi</w:t>
            </w:r>
          </w:p>
        </w:tc>
      </w:tr>
      <w:tr w:rsidR="00402E4E" w:rsidTr="00671395">
        <w:tc>
          <w:tcPr>
            <w:tcW w:w="75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MucGiamGia</w:t>
            </w:r>
          </w:p>
        </w:tc>
        <w:tc>
          <w:tcPr>
            <w:tcW w:w="15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Mức giảm giá sản phẩm của KM</w:t>
            </w:r>
          </w:p>
        </w:tc>
      </w:tr>
    </w:tbl>
    <w:p w:rsidR="00402E4E" w:rsidRDefault="00402E4E" w:rsidP="00402E4E">
      <w:pPr>
        <w:pStyle w:val="ThnVnban"/>
        <w:rPr>
          <w:lang w:val="en-US"/>
        </w:rPr>
      </w:pPr>
    </w:p>
    <w:p w:rsidR="00402E4E" w:rsidRPr="00A53C05" w:rsidRDefault="00402E4E" w:rsidP="00402E4E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Lớp Kho Hàng</w:t>
      </w:r>
    </w:p>
    <w:tbl>
      <w:tblPr>
        <w:tblStyle w:val="LiBang"/>
        <w:tblW w:w="10098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4168"/>
      </w:tblGrid>
      <w:tr w:rsidR="00402E4E" w:rsidTr="00671395">
        <w:tc>
          <w:tcPr>
            <w:tcW w:w="758" w:type="dxa"/>
          </w:tcPr>
          <w:p w:rsidR="00402E4E" w:rsidRPr="00F44EE4" w:rsidRDefault="00402E4E" w:rsidP="0067139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402E4E" w:rsidRPr="00F44EE4" w:rsidRDefault="00402E4E" w:rsidP="0067139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402E4E" w:rsidRPr="00363B6E" w:rsidRDefault="00402E4E" w:rsidP="0067139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402E4E" w:rsidRPr="00F44EE4" w:rsidRDefault="00402E4E" w:rsidP="0067139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4168" w:type="dxa"/>
          </w:tcPr>
          <w:p w:rsidR="00402E4E" w:rsidRPr="00F44EE4" w:rsidRDefault="00402E4E" w:rsidP="0067139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02E4E" w:rsidTr="00671395">
        <w:tc>
          <w:tcPr>
            <w:tcW w:w="758" w:type="dxa"/>
          </w:tcPr>
          <w:p w:rsidR="00402E4E" w:rsidRPr="0018618B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402E4E" w:rsidRP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 w:rsidRPr="0018618B">
              <w:t>ID</w:t>
            </w:r>
            <w:r>
              <w:rPr>
                <w:lang w:val="en-US"/>
              </w:rPr>
              <w:t>KhoHang</w:t>
            </w:r>
          </w:p>
        </w:tc>
        <w:tc>
          <w:tcPr>
            <w:tcW w:w="1566" w:type="dxa"/>
          </w:tcPr>
          <w:p w:rsidR="00402E4E" w:rsidRPr="00363B6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Pr="0018618B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4168" w:type="dxa"/>
          </w:tcPr>
          <w:p w:rsidR="00402E4E" w:rsidRPr="0018618B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kho hàng</w:t>
            </w:r>
          </w:p>
        </w:tc>
      </w:tr>
      <w:tr w:rsidR="00402E4E" w:rsidTr="00671395">
        <w:tc>
          <w:tcPr>
            <w:tcW w:w="75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402E4E" w:rsidRP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 w:rsidRPr="0018618B">
              <w:t>Ten</w:t>
            </w:r>
            <w:r>
              <w:rPr>
                <w:lang w:val="en-US"/>
              </w:rPr>
              <w:t>KhoHang</w:t>
            </w:r>
          </w:p>
        </w:tc>
        <w:tc>
          <w:tcPr>
            <w:tcW w:w="15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kho hàng</w:t>
            </w:r>
          </w:p>
        </w:tc>
      </w:tr>
      <w:tr w:rsidR="00402E4E" w:rsidTr="00671395">
        <w:tc>
          <w:tcPr>
            <w:tcW w:w="75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402E4E" w:rsidRP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DiaChiKho</w:t>
            </w:r>
          </w:p>
        </w:tc>
        <w:tc>
          <w:tcPr>
            <w:tcW w:w="15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của kho hàng</w:t>
            </w:r>
          </w:p>
        </w:tc>
      </w:tr>
    </w:tbl>
    <w:p w:rsidR="00402E4E" w:rsidRDefault="00402E4E" w:rsidP="00402E4E">
      <w:pPr>
        <w:rPr>
          <w:lang w:val="en-US"/>
        </w:rPr>
      </w:pPr>
    </w:p>
    <w:p w:rsidR="00402E4E" w:rsidRDefault="00402E4E" w:rsidP="00402E4E">
      <w:pPr>
        <w:rPr>
          <w:lang w:val="en-US"/>
        </w:rPr>
      </w:pPr>
    </w:p>
    <w:p w:rsidR="00402E4E" w:rsidRDefault="00402E4E" w:rsidP="00402E4E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Lớp Phiếu nhập</w:t>
      </w:r>
    </w:p>
    <w:tbl>
      <w:tblPr>
        <w:tblStyle w:val="LiBang"/>
        <w:tblW w:w="10098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4168"/>
      </w:tblGrid>
      <w:tr w:rsidR="00402E4E" w:rsidTr="00671395">
        <w:tc>
          <w:tcPr>
            <w:tcW w:w="758" w:type="dxa"/>
          </w:tcPr>
          <w:p w:rsidR="00402E4E" w:rsidRPr="00F44EE4" w:rsidRDefault="00402E4E" w:rsidP="0067139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402E4E" w:rsidRPr="00F44EE4" w:rsidRDefault="00402E4E" w:rsidP="0067139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402E4E" w:rsidRPr="00363B6E" w:rsidRDefault="00402E4E" w:rsidP="0067139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402E4E" w:rsidRPr="00F44EE4" w:rsidRDefault="00402E4E" w:rsidP="0067139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4168" w:type="dxa"/>
          </w:tcPr>
          <w:p w:rsidR="00402E4E" w:rsidRPr="00F44EE4" w:rsidRDefault="00402E4E" w:rsidP="0067139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02E4E" w:rsidTr="00671395">
        <w:tc>
          <w:tcPr>
            <w:tcW w:w="758" w:type="dxa"/>
          </w:tcPr>
          <w:p w:rsidR="00402E4E" w:rsidRPr="0018618B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402E4E" w:rsidRPr="00A53C05" w:rsidRDefault="00402E4E" w:rsidP="00671395">
            <w:pPr>
              <w:pStyle w:val="ThnVnban"/>
              <w:spacing w:after="0"/>
              <w:rPr>
                <w:lang w:val="en-US"/>
              </w:rPr>
            </w:pPr>
            <w:r w:rsidRPr="0018618B">
              <w:t>ID</w:t>
            </w:r>
            <w:r w:rsidR="00A53C05">
              <w:rPr>
                <w:lang w:val="en-US"/>
              </w:rPr>
              <w:t>PhieuNhap</w:t>
            </w:r>
          </w:p>
        </w:tc>
        <w:tc>
          <w:tcPr>
            <w:tcW w:w="1566" w:type="dxa"/>
          </w:tcPr>
          <w:p w:rsidR="00402E4E" w:rsidRPr="00363B6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Pr="0018618B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4168" w:type="dxa"/>
          </w:tcPr>
          <w:p w:rsidR="00402E4E" w:rsidRPr="0018618B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A53C05">
              <w:rPr>
                <w:lang w:val="en-US"/>
              </w:rPr>
              <w:t>phiếu nhập</w:t>
            </w:r>
          </w:p>
        </w:tc>
      </w:tr>
      <w:tr w:rsidR="00402E4E" w:rsidTr="00671395">
        <w:tc>
          <w:tcPr>
            <w:tcW w:w="75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402E4E" w:rsidRP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 w:rsidRPr="00A53C05">
              <w:rPr>
                <w:lang w:val="en-US"/>
              </w:rPr>
              <w:t>IDTaiKhoan</w:t>
            </w:r>
          </w:p>
        </w:tc>
        <w:tc>
          <w:tcPr>
            <w:tcW w:w="15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4168" w:type="dxa"/>
          </w:tcPr>
          <w:p w:rsidR="00402E4E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Tài khoản </w:t>
            </w:r>
          </w:p>
        </w:tc>
      </w:tr>
      <w:tr w:rsidR="00402E4E" w:rsidTr="00671395">
        <w:tc>
          <w:tcPr>
            <w:tcW w:w="758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402E4E" w:rsidRPr="00402E4E" w:rsidRDefault="00A53C05" w:rsidP="00671395">
            <w:pPr>
              <w:pStyle w:val="ThnVnban"/>
              <w:spacing w:after="0"/>
              <w:rPr>
                <w:lang w:val="en-US"/>
              </w:rPr>
            </w:pPr>
            <w:r w:rsidRPr="00A53C05">
              <w:rPr>
                <w:lang w:val="en-US"/>
              </w:rPr>
              <w:t>IDNhaCungCap</w:t>
            </w:r>
          </w:p>
        </w:tc>
        <w:tc>
          <w:tcPr>
            <w:tcW w:w="1566" w:type="dxa"/>
          </w:tcPr>
          <w:p w:rsidR="00402E4E" w:rsidRDefault="00402E4E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02E4E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4168" w:type="dxa"/>
          </w:tcPr>
          <w:p w:rsidR="00402E4E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nhà cung cấp</w:t>
            </w:r>
          </w:p>
        </w:tc>
      </w:tr>
      <w:tr w:rsidR="00A53C05" w:rsidTr="00671395">
        <w:tc>
          <w:tcPr>
            <w:tcW w:w="758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A53C05" w:rsidRP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NgayNhap</w:t>
            </w:r>
          </w:p>
        </w:tc>
        <w:tc>
          <w:tcPr>
            <w:tcW w:w="1566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nhập hàng</w:t>
            </w:r>
          </w:p>
        </w:tc>
      </w:tr>
    </w:tbl>
    <w:p w:rsidR="00402E4E" w:rsidRDefault="00A53C05" w:rsidP="00402E4E">
      <w:pPr>
        <w:rPr>
          <w:lang w:val="en-US"/>
        </w:rPr>
      </w:pPr>
      <w:r>
        <w:rPr>
          <w:lang w:val="en-US"/>
        </w:rPr>
        <w:tab/>
      </w:r>
    </w:p>
    <w:p w:rsidR="00A53C05" w:rsidRDefault="00A53C05" w:rsidP="00402E4E">
      <w:pPr>
        <w:rPr>
          <w:lang w:val="en-US"/>
        </w:rPr>
      </w:pPr>
    </w:p>
    <w:p w:rsidR="00A53C05" w:rsidRDefault="00A53C05" w:rsidP="00A53C05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Lớp Chi tiết phiếu nhập</w:t>
      </w:r>
    </w:p>
    <w:tbl>
      <w:tblPr>
        <w:tblStyle w:val="LiBang"/>
        <w:tblW w:w="10098" w:type="dxa"/>
        <w:tblLook w:val="01E0" w:firstRow="1" w:lastRow="1" w:firstColumn="1" w:lastColumn="1" w:noHBand="0" w:noVBand="0"/>
      </w:tblPr>
      <w:tblGrid>
        <w:gridCol w:w="750"/>
        <w:gridCol w:w="2270"/>
        <w:gridCol w:w="1523"/>
        <w:gridCol w:w="1583"/>
        <w:gridCol w:w="3972"/>
      </w:tblGrid>
      <w:tr w:rsidR="00A53C05" w:rsidTr="00671395">
        <w:tc>
          <w:tcPr>
            <w:tcW w:w="758" w:type="dxa"/>
          </w:tcPr>
          <w:p w:rsidR="00A53C05" w:rsidRPr="00F44EE4" w:rsidRDefault="00A53C05" w:rsidP="0067139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A53C05" w:rsidRPr="00F44EE4" w:rsidRDefault="00A53C05" w:rsidP="0067139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A53C05" w:rsidRPr="00363B6E" w:rsidRDefault="00A53C05" w:rsidP="0067139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A53C05" w:rsidRPr="00F44EE4" w:rsidRDefault="00A53C05" w:rsidP="0067139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4168" w:type="dxa"/>
          </w:tcPr>
          <w:p w:rsidR="00A53C05" w:rsidRPr="00F44EE4" w:rsidRDefault="00A53C05" w:rsidP="0067139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A53C05" w:rsidTr="00671395">
        <w:tc>
          <w:tcPr>
            <w:tcW w:w="758" w:type="dxa"/>
          </w:tcPr>
          <w:p w:rsidR="00A53C05" w:rsidRPr="0018618B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A53C05" w:rsidRP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 w:rsidRPr="0018618B">
              <w:t>ID</w:t>
            </w:r>
            <w:r>
              <w:rPr>
                <w:lang w:val="en-US"/>
              </w:rPr>
              <w:t>ChiTietPhieuNhap</w:t>
            </w:r>
          </w:p>
        </w:tc>
        <w:tc>
          <w:tcPr>
            <w:tcW w:w="1566" w:type="dxa"/>
          </w:tcPr>
          <w:p w:rsidR="00A53C05" w:rsidRPr="00363B6E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A53C05" w:rsidRPr="0018618B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4168" w:type="dxa"/>
          </w:tcPr>
          <w:p w:rsidR="00A53C05" w:rsidRPr="0018618B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chi tiết phiếu nhập</w:t>
            </w:r>
          </w:p>
        </w:tc>
      </w:tr>
      <w:tr w:rsidR="00A53C05" w:rsidTr="00671395">
        <w:tc>
          <w:tcPr>
            <w:tcW w:w="758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A53C05" w:rsidRP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 w:rsidRPr="00A53C05">
              <w:rPr>
                <w:lang w:val="en-US"/>
              </w:rPr>
              <w:t>IDPhieuNhap</w:t>
            </w:r>
          </w:p>
        </w:tc>
        <w:tc>
          <w:tcPr>
            <w:tcW w:w="1566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4168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phiếu nhập</w:t>
            </w:r>
          </w:p>
        </w:tc>
      </w:tr>
      <w:tr w:rsidR="00A53C05" w:rsidTr="00671395">
        <w:tc>
          <w:tcPr>
            <w:tcW w:w="758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A53C05" w:rsidRPr="00402E4E" w:rsidRDefault="00A53C05" w:rsidP="00671395">
            <w:pPr>
              <w:pStyle w:val="ThnVnban"/>
              <w:spacing w:after="0"/>
              <w:rPr>
                <w:lang w:val="en-US"/>
              </w:rPr>
            </w:pPr>
            <w:r w:rsidRPr="00A53C05">
              <w:rPr>
                <w:lang w:val="en-US"/>
              </w:rPr>
              <w:t>IDSanPham</w:t>
            </w:r>
          </w:p>
        </w:tc>
        <w:tc>
          <w:tcPr>
            <w:tcW w:w="1566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4168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sản phẩm</w:t>
            </w:r>
          </w:p>
        </w:tc>
      </w:tr>
      <w:tr w:rsidR="00A53C05" w:rsidTr="00671395">
        <w:tc>
          <w:tcPr>
            <w:tcW w:w="758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A53C05" w:rsidRP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 w:rsidRPr="00A53C05">
              <w:rPr>
                <w:lang w:val="en-US"/>
              </w:rPr>
              <w:t>SoLuong</w:t>
            </w:r>
          </w:p>
        </w:tc>
        <w:tc>
          <w:tcPr>
            <w:tcW w:w="1566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nhập của sản phẩm</w:t>
            </w:r>
          </w:p>
        </w:tc>
      </w:tr>
      <w:tr w:rsidR="00A53C05" w:rsidTr="00671395">
        <w:tc>
          <w:tcPr>
            <w:tcW w:w="758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A53C05" w:rsidRP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GiaTien</w:t>
            </w:r>
          </w:p>
        </w:tc>
        <w:tc>
          <w:tcPr>
            <w:tcW w:w="1566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Giá tiền nhập</w:t>
            </w:r>
          </w:p>
        </w:tc>
      </w:tr>
    </w:tbl>
    <w:p w:rsidR="00A53C05" w:rsidRDefault="00A53C05" w:rsidP="00A53C05">
      <w:pPr>
        <w:rPr>
          <w:lang w:val="en-US"/>
        </w:rPr>
      </w:pPr>
    </w:p>
    <w:p w:rsidR="00A53C05" w:rsidRDefault="00A53C05" w:rsidP="00A53C05">
      <w:pPr>
        <w:rPr>
          <w:lang w:val="en-US"/>
        </w:rPr>
      </w:pPr>
    </w:p>
    <w:p w:rsidR="00A53C05" w:rsidRDefault="00A53C05" w:rsidP="00A53C05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Lớp nhà cung cấp</w:t>
      </w:r>
    </w:p>
    <w:tbl>
      <w:tblPr>
        <w:tblStyle w:val="LiBang"/>
        <w:tblW w:w="10098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4168"/>
      </w:tblGrid>
      <w:tr w:rsidR="00A53C05" w:rsidTr="00671395">
        <w:tc>
          <w:tcPr>
            <w:tcW w:w="758" w:type="dxa"/>
          </w:tcPr>
          <w:p w:rsidR="00A53C05" w:rsidRPr="00F44EE4" w:rsidRDefault="00A53C05" w:rsidP="0067139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A53C05" w:rsidRPr="00F44EE4" w:rsidRDefault="00A53C05" w:rsidP="0067139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A53C05" w:rsidRPr="00363B6E" w:rsidRDefault="00A53C05" w:rsidP="0067139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A53C05" w:rsidRPr="00F44EE4" w:rsidRDefault="00A53C05" w:rsidP="0067139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4168" w:type="dxa"/>
          </w:tcPr>
          <w:p w:rsidR="00A53C05" w:rsidRPr="00F44EE4" w:rsidRDefault="00A53C05" w:rsidP="0067139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A53C05" w:rsidTr="00671395">
        <w:tc>
          <w:tcPr>
            <w:tcW w:w="758" w:type="dxa"/>
          </w:tcPr>
          <w:p w:rsidR="00A53C05" w:rsidRPr="0018618B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A53C05" w:rsidRPr="00402E4E" w:rsidRDefault="00A53C05" w:rsidP="00671395">
            <w:pPr>
              <w:pStyle w:val="ThnVnban"/>
              <w:spacing w:after="0"/>
              <w:rPr>
                <w:lang w:val="en-US"/>
              </w:rPr>
            </w:pPr>
            <w:r w:rsidRPr="00A53C05">
              <w:t>IDNhaCungCap</w:t>
            </w:r>
          </w:p>
        </w:tc>
        <w:tc>
          <w:tcPr>
            <w:tcW w:w="1566" w:type="dxa"/>
          </w:tcPr>
          <w:p w:rsidR="00A53C05" w:rsidRPr="00363B6E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A53C05" w:rsidRPr="0018618B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4168" w:type="dxa"/>
          </w:tcPr>
          <w:p w:rsidR="00A53C05" w:rsidRPr="0018618B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nhà cung cấp</w:t>
            </w:r>
          </w:p>
        </w:tc>
      </w:tr>
      <w:tr w:rsidR="00A53C05" w:rsidTr="00671395">
        <w:tc>
          <w:tcPr>
            <w:tcW w:w="758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A53C05" w:rsidRPr="00402E4E" w:rsidRDefault="00A53C05" w:rsidP="00671395">
            <w:pPr>
              <w:pStyle w:val="ThnVnban"/>
              <w:spacing w:after="0"/>
              <w:rPr>
                <w:lang w:val="en-US"/>
              </w:rPr>
            </w:pPr>
            <w:r w:rsidRPr="00A53C05">
              <w:t>TenNhaCungCap</w:t>
            </w:r>
          </w:p>
        </w:tc>
        <w:tc>
          <w:tcPr>
            <w:tcW w:w="1566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nhà cung cấp</w:t>
            </w:r>
          </w:p>
        </w:tc>
      </w:tr>
      <w:tr w:rsidR="00A53C05" w:rsidTr="00671395">
        <w:tc>
          <w:tcPr>
            <w:tcW w:w="758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A53C05" w:rsidRPr="00402E4E" w:rsidRDefault="00A53C05" w:rsidP="00671395">
            <w:pPr>
              <w:pStyle w:val="ThnVnban"/>
              <w:spacing w:after="0"/>
              <w:rPr>
                <w:lang w:val="en-US"/>
              </w:rPr>
            </w:pPr>
            <w:r w:rsidRPr="00A53C05">
              <w:rPr>
                <w:lang w:val="en-US"/>
              </w:rPr>
              <w:t>DiaChi</w:t>
            </w:r>
          </w:p>
        </w:tc>
        <w:tc>
          <w:tcPr>
            <w:tcW w:w="1566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của nhà cung cấp</w:t>
            </w:r>
          </w:p>
        </w:tc>
      </w:tr>
      <w:tr w:rsidR="00A53C05" w:rsidTr="00671395">
        <w:tc>
          <w:tcPr>
            <w:tcW w:w="758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A53C05" w:rsidRP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SoDienThoai</w:t>
            </w:r>
          </w:p>
        </w:tc>
        <w:tc>
          <w:tcPr>
            <w:tcW w:w="1566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A53C05" w:rsidRDefault="00A53C0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nhà cung cấp</w:t>
            </w:r>
          </w:p>
        </w:tc>
      </w:tr>
    </w:tbl>
    <w:p w:rsidR="00A53C05" w:rsidRDefault="00A53C05" w:rsidP="00A53C05">
      <w:pPr>
        <w:rPr>
          <w:lang w:val="en-US"/>
        </w:rPr>
      </w:pPr>
    </w:p>
    <w:p w:rsidR="00671395" w:rsidRDefault="00671395" w:rsidP="00671395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lastRenderedPageBreak/>
        <w:t>Lớp Hóa Đơn</w:t>
      </w:r>
    </w:p>
    <w:tbl>
      <w:tblPr>
        <w:tblStyle w:val="LiBang"/>
        <w:tblW w:w="10098" w:type="dxa"/>
        <w:tblLook w:val="01E0" w:firstRow="1" w:lastRow="1" w:firstColumn="1" w:lastColumn="1" w:noHBand="0" w:noVBand="0"/>
      </w:tblPr>
      <w:tblGrid>
        <w:gridCol w:w="748"/>
        <w:gridCol w:w="2349"/>
        <w:gridCol w:w="1512"/>
        <w:gridCol w:w="1568"/>
        <w:gridCol w:w="3921"/>
      </w:tblGrid>
      <w:tr w:rsidR="00671395" w:rsidTr="00671395">
        <w:tc>
          <w:tcPr>
            <w:tcW w:w="758" w:type="dxa"/>
          </w:tcPr>
          <w:p w:rsidR="00671395" w:rsidRPr="00F44EE4" w:rsidRDefault="00671395" w:rsidP="0067139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671395" w:rsidRPr="00F44EE4" w:rsidRDefault="00671395" w:rsidP="0067139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671395" w:rsidRPr="00363B6E" w:rsidRDefault="00671395" w:rsidP="0067139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71395" w:rsidRPr="00F44EE4" w:rsidRDefault="00671395" w:rsidP="0067139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4168" w:type="dxa"/>
          </w:tcPr>
          <w:p w:rsidR="00671395" w:rsidRPr="00F44EE4" w:rsidRDefault="00671395" w:rsidP="0067139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71395" w:rsidTr="00671395">
        <w:tc>
          <w:tcPr>
            <w:tcW w:w="758" w:type="dxa"/>
          </w:tcPr>
          <w:p w:rsidR="00671395" w:rsidRPr="0018618B" w:rsidRDefault="0067139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671395" w:rsidRPr="00402E4E" w:rsidRDefault="00671395" w:rsidP="00671395">
            <w:pPr>
              <w:pStyle w:val="ThnVnban"/>
              <w:spacing w:after="0"/>
              <w:rPr>
                <w:lang w:val="en-US"/>
              </w:rPr>
            </w:pPr>
            <w:r w:rsidRPr="00671395">
              <w:t>IDHoaDon</w:t>
            </w:r>
          </w:p>
        </w:tc>
        <w:tc>
          <w:tcPr>
            <w:tcW w:w="1566" w:type="dxa"/>
          </w:tcPr>
          <w:p w:rsidR="00671395" w:rsidRPr="00363B6E" w:rsidRDefault="0067139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71395" w:rsidRPr="0018618B" w:rsidRDefault="0067139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4168" w:type="dxa"/>
          </w:tcPr>
          <w:p w:rsidR="00671395" w:rsidRPr="0018618B" w:rsidRDefault="0067139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hóa đơn</w:t>
            </w:r>
          </w:p>
        </w:tc>
      </w:tr>
      <w:tr w:rsidR="00671395" w:rsidTr="00671395">
        <w:tc>
          <w:tcPr>
            <w:tcW w:w="758" w:type="dxa"/>
          </w:tcPr>
          <w:p w:rsidR="00671395" w:rsidRDefault="0067139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671395" w:rsidRPr="00402E4E" w:rsidRDefault="00671395" w:rsidP="00671395">
            <w:pPr>
              <w:pStyle w:val="ThnVnban"/>
              <w:spacing w:after="0"/>
              <w:rPr>
                <w:lang w:val="en-US"/>
              </w:rPr>
            </w:pPr>
            <w:r w:rsidRPr="00671395">
              <w:t>IDTaiKhoan</w:t>
            </w:r>
          </w:p>
        </w:tc>
        <w:tc>
          <w:tcPr>
            <w:tcW w:w="1566" w:type="dxa"/>
          </w:tcPr>
          <w:p w:rsidR="00671395" w:rsidRDefault="0067139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71395" w:rsidRDefault="0067139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4168" w:type="dxa"/>
          </w:tcPr>
          <w:p w:rsidR="00671395" w:rsidRDefault="0067139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</w:tc>
      </w:tr>
      <w:tr w:rsidR="00671395" w:rsidTr="00671395">
        <w:tc>
          <w:tcPr>
            <w:tcW w:w="758" w:type="dxa"/>
          </w:tcPr>
          <w:p w:rsidR="00671395" w:rsidRDefault="0067139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671395" w:rsidRPr="00402E4E" w:rsidRDefault="00671395" w:rsidP="00671395">
            <w:pPr>
              <w:pStyle w:val="ThnVnban"/>
              <w:spacing w:after="0"/>
              <w:rPr>
                <w:lang w:val="en-US"/>
              </w:rPr>
            </w:pPr>
            <w:r w:rsidRPr="00671395">
              <w:rPr>
                <w:lang w:val="en-US"/>
              </w:rPr>
              <w:t>IDBanAn</w:t>
            </w:r>
          </w:p>
        </w:tc>
        <w:tc>
          <w:tcPr>
            <w:tcW w:w="1566" w:type="dxa"/>
          </w:tcPr>
          <w:p w:rsidR="00671395" w:rsidRDefault="0067139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71395" w:rsidRDefault="0067139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4168" w:type="dxa"/>
          </w:tcPr>
          <w:p w:rsidR="00671395" w:rsidRDefault="0067139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bàn ăn</w:t>
            </w:r>
          </w:p>
        </w:tc>
      </w:tr>
      <w:tr w:rsidR="00671395" w:rsidTr="00671395">
        <w:tc>
          <w:tcPr>
            <w:tcW w:w="758" w:type="dxa"/>
          </w:tcPr>
          <w:p w:rsidR="00671395" w:rsidRDefault="0067139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671395" w:rsidRPr="00A53C05" w:rsidRDefault="00671395" w:rsidP="00671395">
            <w:pPr>
              <w:pStyle w:val="ThnVnban"/>
              <w:spacing w:after="0"/>
              <w:rPr>
                <w:lang w:val="en-US"/>
              </w:rPr>
            </w:pPr>
            <w:r w:rsidRPr="00671395">
              <w:rPr>
                <w:lang w:val="en-US"/>
              </w:rPr>
              <w:t>LoaiDonHang</w:t>
            </w:r>
          </w:p>
        </w:tc>
        <w:tc>
          <w:tcPr>
            <w:tcW w:w="1566" w:type="dxa"/>
          </w:tcPr>
          <w:p w:rsidR="00671395" w:rsidRDefault="0067139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71395" w:rsidRDefault="00671395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671395" w:rsidRDefault="00671395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Loại đơn hàng</w:t>
            </w:r>
            <w:r w:rsidR="00D74DD2">
              <w:rPr>
                <w:lang w:val="en-US"/>
              </w:rPr>
              <w:t xml:space="preserve"> mang đi/dùng tại quán/đăt qua điện thoại</w:t>
            </w:r>
          </w:p>
        </w:tc>
      </w:tr>
      <w:tr w:rsidR="00D74DD2" w:rsidTr="00671395">
        <w:tc>
          <w:tcPr>
            <w:tcW w:w="758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D74DD2" w:rsidRPr="00671395" w:rsidRDefault="00D74DD2" w:rsidP="00671395">
            <w:pPr>
              <w:pStyle w:val="ThnVnban"/>
              <w:spacing w:after="0"/>
              <w:rPr>
                <w:lang w:val="en-US"/>
              </w:rPr>
            </w:pPr>
            <w:r w:rsidRPr="00D74DD2">
              <w:rPr>
                <w:lang w:val="en-US"/>
              </w:rPr>
              <w:t>TinhTrangGiaoHang</w:t>
            </w:r>
          </w:p>
        </w:tc>
        <w:tc>
          <w:tcPr>
            <w:tcW w:w="1566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Tình trạng giao hàng</w:t>
            </w:r>
          </w:p>
        </w:tc>
      </w:tr>
      <w:tr w:rsidR="00D74DD2" w:rsidTr="00671395">
        <w:tc>
          <w:tcPr>
            <w:tcW w:w="758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D74DD2" w:rsidRPr="00D74DD2" w:rsidRDefault="00D74DD2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TinhTrangThanhToan</w:t>
            </w:r>
          </w:p>
        </w:tc>
        <w:tc>
          <w:tcPr>
            <w:tcW w:w="1566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Tình trạng thanh toán</w:t>
            </w:r>
          </w:p>
        </w:tc>
      </w:tr>
      <w:tr w:rsidR="00D74DD2" w:rsidTr="00671395">
        <w:tc>
          <w:tcPr>
            <w:tcW w:w="758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GhiChu</w:t>
            </w:r>
          </w:p>
        </w:tc>
        <w:tc>
          <w:tcPr>
            <w:tcW w:w="1566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Ghi chú cho đơn hàng</w:t>
            </w:r>
          </w:p>
        </w:tc>
      </w:tr>
      <w:tr w:rsidR="00D74DD2" w:rsidTr="00671395">
        <w:tc>
          <w:tcPr>
            <w:tcW w:w="758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NgayLap</w:t>
            </w:r>
          </w:p>
        </w:tc>
        <w:tc>
          <w:tcPr>
            <w:tcW w:w="1566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D74DD2" w:rsidRDefault="00D74DD2" w:rsidP="006713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lập đơn hàng</w:t>
            </w:r>
          </w:p>
        </w:tc>
      </w:tr>
    </w:tbl>
    <w:p w:rsidR="00671395" w:rsidRDefault="00671395" w:rsidP="00671395">
      <w:pPr>
        <w:rPr>
          <w:lang w:val="en-US"/>
        </w:rPr>
      </w:pPr>
    </w:p>
    <w:p w:rsidR="00D74DD2" w:rsidRDefault="00D74DD2" w:rsidP="00671395">
      <w:pPr>
        <w:rPr>
          <w:lang w:val="en-US"/>
        </w:rPr>
      </w:pPr>
    </w:p>
    <w:p w:rsidR="00D74DD2" w:rsidRDefault="00D74DD2" w:rsidP="00D74DD2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Lớp Chi Tiết Hóa Đơn</w:t>
      </w:r>
    </w:p>
    <w:tbl>
      <w:tblPr>
        <w:tblStyle w:val="LiBang"/>
        <w:tblW w:w="10098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4168"/>
      </w:tblGrid>
      <w:tr w:rsidR="00D74DD2" w:rsidTr="007158BE">
        <w:tc>
          <w:tcPr>
            <w:tcW w:w="758" w:type="dxa"/>
          </w:tcPr>
          <w:p w:rsidR="00D74DD2" w:rsidRPr="00F44EE4" w:rsidRDefault="00D74DD2" w:rsidP="007158B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D74DD2" w:rsidRPr="00F44EE4" w:rsidRDefault="00D74DD2" w:rsidP="007158BE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D74DD2" w:rsidRPr="00363B6E" w:rsidRDefault="00D74DD2" w:rsidP="007158B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D74DD2" w:rsidRPr="00F44EE4" w:rsidRDefault="00D74DD2" w:rsidP="007158B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4168" w:type="dxa"/>
          </w:tcPr>
          <w:p w:rsidR="00D74DD2" w:rsidRPr="00F44EE4" w:rsidRDefault="00D74DD2" w:rsidP="007158B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74DD2" w:rsidTr="007158BE">
        <w:tc>
          <w:tcPr>
            <w:tcW w:w="758" w:type="dxa"/>
          </w:tcPr>
          <w:p w:rsidR="00D74DD2" w:rsidRPr="0018618B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D74DD2" w:rsidRPr="00402E4E" w:rsidRDefault="00D74DD2" w:rsidP="007158BE">
            <w:pPr>
              <w:pStyle w:val="ThnVnban"/>
              <w:spacing w:after="0"/>
              <w:rPr>
                <w:lang w:val="en-US"/>
              </w:rPr>
            </w:pPr>
            <w:r w:rsidRPr="00D74DD2">
              <w:t>IDChiTietHD</w:t>
            </w:r>
          </w:p>
        </w:tc>
        <w:tc>
          <w:tcPr>
            <w:tcW w:w="1566" w:type="dxa"/>
          </w:tcPr>
          <w:p w:rsidR="00D74DD2" w:rsidRPr="00363B6E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74DD2" w:rsidRPr="0018618B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4168" w:type="dxa"/>
          </w:tcPr>
          <w:p w:rsidR="00D74DD2" w:rsidRPr="0018618B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chi tiết hóa đơn</w:t>
            </w:r>
          </w:p>
        </w:tc>
      </w:tr>
      <w:tr w:rsidR="00D74DD2" w:rsidTr="007158BE">
        <w:tc>
          <w:tcPr>
            <w:tcW w:w="75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D74DD2" w:rsidRPr="00402E4E" w:rsidRDefault="00D74DD2" w:rsidP="007158BE">
            <w:pPr>
              <w:pStyle w:val="ThnVnban"/>
              <w:spacing w:after="0"/>
              <w:rPr>
                <w:lang w:val="en-US"/>
              </w:rPr>
            </w:pPr>
            <w:r w:rsidRPr="00D74DD2">
              <w:t>IDSanPham</w:t>
            </w:r>
          </w:p>
        </w:tc>
        <w:tc>
          <w:tcPr>
            <w:tcW w:w="1566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416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sản phẩm</w:t>
            </w:r>
          </w:p>
        </w:tc>
      </w:tr>
      <w:tr w:rsidR="00D74DD2" w:rsidTr="007158BE">
        <w:tc>
          <w:tcPr>
            <w:tcW w:w="75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D74DD2" w:rsidRPr="00402E4E" w:rsidRDefault="00D74DD2" w:rsidP="007158BE">
            <w:pPr>
              <w:pStyle w:val="ThnVnban"/>
              <w:spacing w:after="0"/>
              <w:rPr>
                <w:lang w:val="en-US"/>
              </w:rPr>
            </w:pPr>
            <w:r w:rsidRPr="00D74DD2">
              <w:rPr>
                <w:lang w:val="en-US"/>
              </w:rPr>
              <w:t>IDHoaDon</w:t>
            </w:r>
          </w:p>
        </w:tc>
        <w:tc>
          <w:tcPr>
            <w:tcW w:w="1566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416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hóa đơn</w:t>
            </w:r>
          </w:p>
        </w:tc>
      </w:tr>
      <w:tr w:rsidR="00D74DD2" w:rsidTr="007158BE">
        <w:tc>
          <w:tcPr>
            <w:tcW w:w="75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D74DD2" w:rsidRPr="00A53C05" w:rsidRDefault="00D74DD2" w:rsidP="007158BE">
            <w:pPr>
              <w:pStyle w:val="ThnVnban"/>
              <w:spacing w:after="0"/>
              <w:rPr>
                <w:lang w:val="en-US"/>
              </w:rPr>
            </w:pPr>
            <w:r w:rsidRPr="00D74DD2">
              <w:rPr>
                <w:lang w:val="en-US"/>
              </w:rPr>
              <w:t>SoLuong</w:t>
            </w:r>
          </w:p>
        </w:tc>
        <w:tc>
          <w:tcPr>
            <w:tcW w:w="1566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sản phẩm</w:t>
            </w:r>
          </w:p>
        </w:tc>
      </w:tr>
      <w:tr w:rsidR="00D74DD2" w:rsidTr="007158BE">
        <w:tc>
          <w:tcPr>
            <w:tcW w:w="75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D74DD2" w:rsidRP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 w:rsidRPr="00D74DD2">
              <w:rPr>
                <w:lang w:val="en-US"/>
              </w:rPr>
              <w:t>GiaTien</w:t>
            </w:r>
          </w:p>
        </w:tc>
        <w:tc>
          <w:tcPr>
            <w:tcW w:w="1566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Giá tiền </w:t>
            </w:r>
          </w:p>
        </w:tc>
      </w:tr>
      <w:tr w:rsidR="00D74DD2" w:rsidTr="007158BE">
        <w:tc>
          <w:tcPr>
            <w:tcW w:w="75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D74DD2" w:rsidRP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 w:rsidRPr="00D74DD2">
              <w:rPr>
                <w:lang w:val="en-US"/>
              </w:rPr>
              <w:t>KhuyenMai</w:t>
            </w:r>
          </w:p>
        </w:tc>
        <w:tc>
          <w:tcPr>
            <w:tcW w:w="1566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416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khuyến mãi</w:t>
            </w:r>
          </w:p>
        </w:tc>
      </w:tr>
    </w:tbl>
    <w:p w:rsidR="00D74DD2" w:rsidRDefault="00D74DD2" w:rsidP="00D74DD2">
      <w:pPr>
        <w:rPr>
          <w:lang w:val="en-US"/>
        </w:rPr>
      </w:pPr>
    </w:p>
    <w:p w:rsidR="00D74DD2" w:rsidRDefault="00D74DD2" w:rsidP="00D74DD2">
      <w:pPr>
        <w:rPr>
          <w:lang w:val="en-US"/>
        </w:rPr>
      </w:pPr>
    </w:p>
    <w:p w:rsidR="00D74DD2" w:rsidRDefault="00D74DD2" w:rsidP="00D74DD2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Lớp Thanh Toán</w:t>
      </w:r>
    </w:p>
    <w:tbl>
      <w:tblPr>
        <w:tblStyle w:val="LiBang"/>
        <w:tblW w:w="10098" w:type="dxa"/>
        <w:tblLook w:val="01E0" w:firstRow="1" w:lastRow="1" w:firstColumn="1" w:lastColumn="1" w:noHBand="0" w:noVBand="0"/>
      </w:tblPr>
      <w:tblGrid>
        <w:gridCol w:w="756"/>
        <w:gridCol w:w="2016"/>
        <w:gridCol w:w="1559"/>
        <w:gridCol w:w="1631"/>
        <w:gridCol w:w="4136"/>
      </w:tblGrid>
      <w:tr w:rsidR="00D74DD2" w:rsidTr="007158BE">
        <w:tc>
          <w:tcPr>
            <w:tcW w:w="758" w:type="dxa"/>
          </w:tcPr>
          <w:p w:rsidR="00D74DD2" w:rsidRPr="00F44EE4" w:rsidRDefault="00D74DD2" w:rsidP="007158B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D74DD2" w:rsidRPr="00F44EE4" w:rsidRDefault="00D74DD2" w:rsidP="007158BE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D74DD2" w:rsidRPr="00363B6E" w:rsidRDefault="00D74DD2" w:rsidP="007158B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D74DD2" w:rsidRPr="00F44EE4" w:rsidRDefault="00D74DD2" w:rsidP="007158B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4168" w:type="dxa"/>
          </w:tcPr>
          <w:p w:rsidR="00D74DD2" w:rsidRPr="00F44EE4" w:rsidRDefault="00D74DD2" w:rsidP="007158B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74DD2" w:rsidTr="007158BE">
        <w:tc>
          <w:tcPr>
            <w:tcW w:w="758" w:type="dxa"/>
          </w:tcPr>
          <w:p w:rsidR="00D74DD2" w:rsidRPr="0018618B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D74DD2" w:rsidRPr="00402E4E" w:rsidRDefault="00D74DD2" w:rsidP="007158BE">
            <w:pPr>
              <w:pStyle w:val="ThnVnban"/>
              <w:spacing w:after="0"/>
              <w:rPr>
                <w:lang w:val="en-US"/>
              </w:rPr>
            </w:pPr>
            <w:r w:rsidRPr="00D74DD2">
              <w:t>IDThanhToan</w:t>
            </w:r>
          </w:p>
        </w:tc>
        <w:tc>
          <w:tcPr>
            <w:tcW w:w="1566" w:type="dxa"/>
          </w:tcPr>
          <w:p w:rsidR="00D74DD2" w:rsidRPr="00363B6E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74DD2" w:rsidRPr="0018618B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4168" w:type="dxa"/>
          </w:tcPr>
          <w:p w:rsidR="00D74DD2" w:rsidRPr="0018618B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thanh toán</w:t>
            </w:r>
          </w:p>
        </w:tc>
      </w:tr>
      <w:tr w:rsidR="00D74DD2" w:rsidTr="007158BE">
        <w:tc>
          <w:tcPr>
            <w:tcW w:w="75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D74DD2" w:rsidRPr="00402E4E" w:rsidRDefault="00D74DD2" w:rsidP="007158BE">
            <w:pPr>
              <w:pStyle w:val="ThnVnban"/>
              <w:spacing w:after="0"/>
              <w:rPr>
                <w:lang w:val="en-US"/>
              </w:rPr>
            </w:pPr>
            <w:r w:rsidRPr="00D74DD2">
              <w:t>IDTaiKhoan</w:t>
            </w:r>
          </w:p>
        </w:tc>
        <w:tc>
          <w:tcPr>
            <w:tcW w:w="1566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416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</w:tc>
      </w:tr>
      <w:tr w:rsidR="00D74DD2" w:rsidTr="007158BE">
        <w:tc>
          <w:tcPr>
            <w:tcW w:w="75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D74DD2" w:rsidRPr="00402E4E" w:rsidRDefault="00D74DD2" w:rsidP="007158BE">
            <w:pPr>
              <w:pStyle w:val="ThnVnban"/>
              <w:spacing w:after="0"/>
              <w:rPr>
                <w:lang w:val="en-US"/>
              </w:rPr>
            </w:pPr>
            <w:r w:rsidRPr="00D74DD2">
              <w:rPr>
                <w:lang w:val="en-US"/>
              </w:rPr>
              <w:t>IDHoaDon</w:t>
            </w:r>
          </w:p>
        </w:tc>
        <w:tc>
          <w:tcPr>
            <w:tcW w:w="1566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416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hóa đơn</w:t>
            </w:r>
          </w:p>
        </w:tc>
      </w:tr>
      <w:tr w:rsidR="00D74DD2" w:rsidTr="007158BE">
        <w:tc>
          <w:tcPr>
            <w:tcW w:w="75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D74DD2" w:rsidRPr="00A53C05" w:rsidRDefault="00D74DD2" w:rsidP="007158BE">
            <w:pPr>
              <w:pStyle w:val="ThnVnban"/>
              <w:spacing w:after="0"/>
              <w:rPr>
                <w:lang w:val="en-US"/>
              </w:rPr>
            </w:pPr>
            <w:r w:rsidRPr="00D74DD2">
              <w:rPr>
                <w:lang w:val="en-US"/>
              </w:rPr>
              <w:t>NgayThanhToan</w:t>
            </w:r>
          </w:p>
        </w:tc>
        <w:tc>
          <w:tcPr>
            <w:tcW w:w="1566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thanh toán</w:t>
            </w:r>
          </w:p>
        </w:tc>
      </w:tr>
      <w:tr w:rsidR="00D74DD2" w:rsidTr="007158BE">
        <w:tc>
          <w:tcPr>
            <w:tcW w:w="75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D74DD2" w:rsidRP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 w:rsidRPr="00D74DD2">
              <w:rPr>
                <w:lang w:val="en-US"/>
              </w:rPr>
              <w:t>TrangThai</w:t>
            </w:r>
          </w:p>
        </w:tc>
        <w:tc>
          <w:tcPr>
            <w:tcW w:w="1566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Trạng thái thanh toán</w:t>
            </w:r>
          </w:p>
        </w:tc>
      </w:tr>
      <w:tr w:rsidR="00D74DD2" w:rsidTr="007158BE">
        <w:tc>
          <w:tcPr>
            <w:tcW w:w="75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D74DD2" w:rsidRP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 w:rsidRPr="00D74DD2">
              <w:rPr>
                <w:lang w:val="en-US"/>
              </w:rPr>
              <w:t>SoTienThanhToan</w:t>
            </w:r>
          </w:p>
        </w:tc>
        <w:tc>
          <w:tcPr>
            <w:tcW w:w="1566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D74DD2" w:rsidRDefault="00D74DD2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tiền thanh toán</w:t>
            </w:r>
          </w:p>
        </w:tc>
      </w:tr>
    </w:tbl>
    <w:p w:rsidR="00D74DD2" w:rsidRDefault="009D00ED" w:rsidP="00D74DD2">
      <w:pPr>
        <w:rPr>
          <w:lang w:val="en-US"/>
        </w:rPr>
      </w:pPr>
      <w:r>
        <w:rPr>
          <w:lang w:val="en-US"/>
        </w:rPr>
        <w:t xml:space="preserve"> </w:t>
      </w:r>
    </w:p>
    <w:p w:rsidR="009D00ED" w:rsidRDefault="009D00ED" w:rsidP="00D74DD2">
      <w:pPr>
        <w:rPr>
          <w:lang w:val="en-US"/>
        </w:rPr>
      </w:pPr>
    </w:p>
    <w:p w:rsidR="009D00ED" w:rsidRDefault="009D00ED" w:rsidP="009D00ED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Lớp Tài Khoản</w:t>
      </w:r>
    </w:p>
    <w:tbl>
      <w:tblPr>
        <w:tblStyle w:val="LiBang"/>
        <w:tblW w:w="10098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4168"/>
      </w:tblGrid>
      <w:tr w:rsidR="009D00ED" w:rsidTr="007158BE">
        <w:tc>
          <w:tcPr>
            <w:tcW w:w="758" w:type="dxa"/>
          </w:tcPr>
          <w:p w:rsidR="009D00ED" w:rsidRPr="00F44EE4" w:rsidRDefault="009D00ED" w:rsidP="007158B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9D00ED" w:rsidRPr="00F44EE4" w:rsidRDefault="009D00ED" w:rsidP="007158BE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9D00ED" w:rsidRPr="00363B6E" w:rsidRDefault="009D00ED" w:rsidP="007158B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9D00ED" w:rsidRPr="00F44EE4" w:rsidRDefault="009D00ED" w:rsidP="007158B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4168" w:type="dxa"/>
          </w:tcPr>
          <w:p w:rsidR="009D00ED" w:rsidRPr="00F44EE4" w:rsidRDefault="009D00ED" w:rsidP="007158B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D00ED" w:rsidTr="007158BE">
        <w:tc>
          <w:tcPr>
            <w:tcW w:w="758" w:type="dxa"/>
          </w:tcPr>
          <w:p w:rsidR="009D00ED" w:rsidRPr="0018618B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966" w:type="dxa"/>
          </w:tcPr>
          <w:p w:rsidR="009D00ED" w:rsidRPr="00402E4E" w:rsidRDefault="009D00ED" w:rsidP="007158BE">
            <w:pPr>
              <w:pStyle w:val="ThnVnban"/>
              <w:spacing w:after="0"/>
              <w:rPr>
                <w:lang w:val="en-US"/>
              </w:rPr>
            </w:pPr>
            <w:r w:rsidRPr="009D00ED">
              <w:t>IDTaiKhoan</w:t>
            </w:r>
          </w:p>
        </w:tc>
        <w:tc>
          <w:tcPr>
            <w:tcW w:w="1566" w:type="dxa"/>
          </w:tcPr>
          <w:p w:rsidR="009D00ED" w:rsidRPr="00363B6E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D00ED" w:rsidRPr="0018618B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4168" w:type="dxa"/>
          </w:tcPr>
          <w:p w:rsidR="009D00ED" w:rsidRPr="0018618B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</w:tc>
      </w:tr>
      <w:tr w:rsidR="009D00ED" w:rsidTr="007158BE">
        <w:tc>
          <w:tcPr>
            <w:tcW w:w="75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9D00ED" w:rsidRPr="00402E4E" w:rsidRDefault="009D00ED" w:rsidP="007158BE">
            <w:pPr>
              <w:pStyle w:val="ThnVnban"/>
              <w:spacing w:after="0"/>
              <w:rPr>
                <w:lang w:val="en-US"/>
              </w:rPr>
            </w:pPr>
            <w:r w:rsidRPr="009D00ED">
              <w:t>TenDangNhap</w:t>
            </w:r>
          </w:p>
        </w:tc>
        <w:tc>
          <w:tcPr>
            <w:tcW w:w="1566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đăng nhập</w:t>
            </w:r>
          </w:p>
        </w:tc>
      </w:tr>
      <w:tr w:rsidR="009D00ED" w:rsidTr="007158BE">
        <w:tc>
          <w:tcPr>
            <w:tcW w:w="75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9D00ED" w:rsidRPr="00402E4E" w:rsidRDefault="009D00ED" w:rsidP="007158BE">
            <w:pPr>
              <w:pStyle w:val="ThnVnban"/>
              <w:spacing w:after="0"/>
              <w:rPr>
                <w:lang w:val="en-US"/>
              </w:rPr>
            </w:pPr>
            <w:r w:rsidRPr="009D00ED">
              <w:rPr>
                <w:lang w:val="en-US"/>
              </w:rPr>
              <w:t>Password</w:t>
            </w:r>
          </w:p>
        </w:tc>
        <w:tc>
          <w:tcPr>
            <w:tcW w:w="1566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9D00ED" w:rsidTr="007158BE">
        <w:tc>
          <w:tcPr>
            <w:tcW w:w="75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9D00ED" w:rsidRPr="00A53C05" w:rsidRDefault="009D00ED" w:rsidP="007158BE">
            <w:pPr>
              <w:pStyle w:val="ThnVnban"/>
              <w:spacing w:after="0"/>
              <w:rPr>
                <w:lang w:val="en-US"/>
              </w:rPr>
            </w:pPr>
            <w:r w:rsidRPr="009D00ED"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Email tài khoản</w:t>
            </w:r>
          </w:p>
        </w:tc>
      </w:tr>
      <w:tr w:rsidR="009D00ED" w:rsidTr="007158BE">
        <w:tc>
          <w:tcPr>
            <w:tcW w:w="75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9D00ED" w:rsidRPr="00D74DD2" w:rsidRDefault="009D00ED" w:rsidP="007158BE">
            <w:pPr>
              <w:pStyle w:val="ThnVnban"/>
              <w:spacing w:after="0"/>
              <w:rPr>
                <w:lang w:val="en-US"/>
              </w:rPr>
            </w:pPr>
            <w:r w:rsidRPr="009D00ED">
              <w:rPr>
                <w:lang w:val="en-US"/>
              </w:rPr>
              <w:t>HoTen</w:t>
            </w:r>
          </w:p>
        </w:tc>
        <w:tc>
          <w:tcPr>
            <w:tcW w:w="1566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 user</w:t>
            </w:r>
          </w:p>
        </w:tc>
      </w:tr>
      <w:tr w:rsidR="009D00ED" w:rsidTr="007158BE">
        <w:tc>
          <w:tcPr>
            <w:tcW w:w="75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9D00ED" w:rsidRPr="00D74DD2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ChucVu</w:t>
            </w:r>
          </w:p>
        </w:tc>
        <w:tc>
          <w:tcPr>
            <w:tcW w:w="1566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Chức vụ user</w:t>
            </w:r>
          </w:p>
        </w:tc>
      </w:tr>
      <w:tr w:rsidR="009D00ED" w:rsidTr="007158BE">
        <w:tc>
          <w:tcPr>
            <w:tcW w:w="75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GioiTinh</w:t>
            </w:r>
          </w:p>
        </w:tc>
        <w:tc>
          <w:tcPr>
            <w:tcW w:w="1566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</w:t>
            </w:r>
          </w:p>
        </w:tc>
      </w:tr>
      <w:tr w:rsidR="009D00ED" w:rsidTr="007158BE">
        <w:tc>
          <w:tcPr>
            <w:tcW w:w="75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NgaySinh</w:t>
            </w:r>
          </w:p>
        </w:tc>
        <w:tc>
          <w:tcPr>
            <w:tcW w:w="1566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sinh user</w:t>
            </w:r>
          </w:p>
        </w:tc>
      </w:tr>
      <w:tr w:rsidR="009D00ED" w:rsidTr="007158BE">
        <w:tc>
          <w:tcPr>
            <w:tcW w:w="75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1566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user</w:t>
            </w:r>
          </w:p>
        </w:tc>
      </w:tr>
      <w:tr w:rsidR="009D00ED" w:rsidTr="007158BE">
        <w:tc>
          <w:tcPr>
            <w:tcW w:w="75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</w:p>
        </w:tc>
        <w:tc>
          <w:tcPr>
            <w:tcW w:w="1966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566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</w:tr>
      <w:tr w:rsidR="009D00ED" w:rsidTr="007158BE">
        <w:tc>
          <w:tcPr>
            <w:tcW w:w="75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66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QuyenDangNhap</w:t>
            </w:r>
          </w:p>
        </w:tc>
        <w:tc>
          <w:tcPr>
            <w:tcW w:w="1566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Quyền hạng của user</w:t>
            </w:r>
          </w:p>
        </w:tc>
      </w:tr>
    </w:tbl>
    <w:p w:rsidR="009D00ED" w:rsidRDefault="009D00ED" w:rsidP="009D00ED">
      <w:pPr>
        <w:rPr>
          <w:lang w:val="en-US"/>
        </w:rPr>
      </w:pPr>
    </w:p>
    <w:p w:rsidR="009D00ED" w:rsidRDefault="009D00ED" w:rsidP="009D00ED">
      <w:pPr>
        <w:rPr>
          <w:lang w:val="en-US"/>
        </w:rPr>
      </w:pPr>
    </w:p>
    <w:p w:rsidR="009D00ED" w:rsidRDefault="009D00ED" w:rsidP="009D00ED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Lớp Bàn ăn</w:t>
      </w:r>
    </w:p>
    <w:tbl>
      <w:tblPr>
        <w:tblStyle w:val="LiBang"/>
        <w:tblW w:w="10098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4168"/>
      </w:tblGrid>
      <w:tr w:rsidR="009D00ED" w:rsidTr="007158BE">
        <w:tc>
          <w:tcPr>
            <w:tcW w:w="758" w:type="dxa"/>
          </w:tcPr>
          <w:p w:rsidR="009D00ED" w:rsidRPr="00F44EE4" w:rsidRDefault="009D00ED" w:rsidP="007158B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9D00ED" w:rsidRPr="00F44EE4" w:rsidRDefault="009D00ED" w:rsidP="007158BE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9D00ED" w:rsidRPr="00363B6E" w:rsidRDefault="009D00ED" w:rsidP="007158B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9D00ED" w:rsidRPr="00F44EE4" w:rsidRDefault="009D00ED" w:rsidP="007158B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4168" w:type="dxa"/>
          </w:tcPr>
          <w:p w:rsidR="009D00ED" w:rsidRPr="00F44EE4" w:rsidRDefault="009D00ED" w:rsidP="007158B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D00ED" w:rsidTr="007158BE">
        <w:tc>
          <w:tcPr>
            <w:tcW w:w="758" w:type="dxa"/>
          </w:tcPr>
          <w:p w:rsidR="009D00ED" w:rsidRPr="0018618B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9D00ED" w:rsidRP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IDBanAn</w:t>
            </w:r>
          </w:p>
        </w:tc>
        <w:tc>
          <w:tcPr>
            <w:tcW w:w="1566" w:type="dxa"/>
          </w:tcPr>
          <w:p w:rsidR="009D00ED" w:rsidRPr="00363B6E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D00ED" w:rsidRPr="0018618B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4168" w:type="dxa"/>
          </w:tcPr>
          <w:p w:rsidR="009D00ED" w:rsidRPr="0018618B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bàn ăn</w:t>
            </w:r>
          </w:p>
        </w:tc>
      </w:tr>
      <w:tr w:rsidR="009D00ED" w:rsidTr="007158BE">
        <w:tc>
          <w:tcPr>
            <w:tcW w:w="75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9D00ED" w:rsidRP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TenBanAn</w:t>
            </w:r>
          </w:p>
        </w:tc>
        <w:tc>
          <w:tcPr>
            <w:tcW w:w="1566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bàn ăn</w:t>
            </w:r>
          </w:p>
        </w:tc>
      </w:tr>
      <w:tr w:rsidR="009D00ED" w:rsidTr="007158BE">
        <w:tc>
          <w:tcPr>
            <w:tcW w:w="75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9D00ED" w:rsidRPr="00402E4E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TrangThai</w:t>
            </w:r>
          </w:p>
        </w:tc>
        <w:tc>
          <w:tcPr>
            <w:tcW w:w="1566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4168" w:type="dxa"/>
          </w:tcPr>
          <w:p w:rsidR="009D00ED" w:rsidRDefault="009D00ED" w:rsidP="007158B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Trạng thái trống/đã có người</w:t>
            </w:r>
          </w:p>
        </w:tc>
      </w:tr>
    </w:tbl>
    <w:p w:rsidR="009D00ED" w:rsidRPr="009D00ED" w:rsidRDefault="009D00ED" w:rsidP="009D00ED">
      <w:pPr>
        <w:rPr>
          <w:lang w:val="en-US"/>
        </w:rPr>
      </w:pPr>
    </w:p>
    <w:sectPr w:rsidR="009D00ED" w:rsidRPr="009D00ED" w:rsidSect="00746ED1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F5B" w:rsidRDefault="00CB0F5B">
      <w:r>
        <w:separator/>
      </w:r>
    </w:p>
  </w:endnote>
  <w:endnote w:type="continuationSeparator" w:id="0">
    <w:p w:rsidR="00CB0F5B" w:rsidRDefault="00CB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671395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671395" w:rsidRPr="007A1DE8" w:rsidRDefault="00671395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671395" w:rsidRDefault="00671395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671395" w:rsidRPr="0037628A" w:rsidRDefault="00671395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F5B" w:rsidRDefault="00CB0F5B">
      <w:r>
        <w:separator/>
      </w:r>
    </w:p>
  </w:footnote>
  <w:footnote w:type="continuationSeparator" w:id="0">
    <w:p w:rsidR="00CB0F5B" w:rsidRDefault="00CB0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395" w:rsidRDefault="00671395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671395" w:rsidTr="00746ED1">
      <w:tc>
        <w:tcPr>
          <w:tcW w:w="6623" w:type="dxa"/>
        </w:tcPr>
        <w:p w:rsidR="00671395" w:rsidRPr="003548A8" w:rsidRDefault="00671395" w:rsidP="00565DFE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Tên đề tài</w:t>
          </w:r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:rsidR="00671395" w:rsidRPr="007A1DE8" w:rsidRDefault="00671395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x.y</w:t>
          </w:r>
          <w:r>
            <w:rPr>
              <w:color w:val="0000FF"/>
              <w:lang w:val="en-US"/>
            </w:rPr>
            <w:t>&gt;</w:t>
          </w:r>
        </w:p>
      </w:tc>
    </w:tr>
    <w:tr w:rsidR="00671395" w:rsidTr="00746ED1">
      <w:trPr>
        <w:trHeight w:val="130"/>
      </w:trPr>
      <w:tc>
        <w:tcPr>
          <w:tcW w:w="6623" w:type="dxa"/>
        </w:tcPr>
        <w:p w:rsidR="00671395" w:rsidRPr="00FD06E2" w:rsidRDefault="00671395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671395" w:rsidRPr="007A1DE8" w:rsidRDefault="00671395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dd/mm/yyyy</w:t>
          </w:r>
          <w:r>
            <w:rPr>
              <w:color w:val="0000FF"/>
              <w:lang w:val="en-US"/>
            </w:rPr>
            <w:t>&gt;</w:t>
          </w:r>
        </w:p>
      </w:tc>
    </w:tr>
  </w:tbl>
  <w:p w:rsidR="00671395" w:rsidRPr="0037628A" w:rsidRDefault="00671395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680452C"/>
    <w:multiLevelType w:val="hybridMultilevel"/>
    <w:tmpl w:val="DF02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1"/>
  </w:num>
  <w:num w:numId="5">
    <w:abstractNumId w:val="25"/>
  </w:num>
  <w:num w:numId="6">
    <w:abstractNumId w:val="13"/>
  </w:num>
  <w:num w:numId="7">
    <w:abstractNumId w:val="26"/>
  </w:num>
  <w:num w:numId="8">
    <w:abstractNumId w:val="31"/>
  </w:num>
  <w:num w:numId="9">
    <w:abstractNumId w:val="17"/>
  </w:num>
  <w:num w:numId="10">
    <w:abstractNumId w:val="11"/>
  </w:num>
  <w:num w:numId="11">
    <w:abstractNumId w:val="37"/>
  </w:num>
  <w:num w:numId="12">
    <w:abstractNumId w:val="33"/>
  </w:num>
  <w:num w:numId="13">
    <w:abstractNumId w:val="30"/>
  </w:num>
  <w:num w:numId="14">
    <w:abstractNumId w:val="3"/>
  </w:num>
  <w:num w:numId="15">
    <w:abstractNumId w:val="7"/>
  </w:num>
  <w:num w:numId="16">
    <w:abstractNumId w:val="29"/>
  </w:num>
  <w:num w:numId="17">
    <w:abstractNumId w:val="35"/>
  </w:num>
  <w:num w:numId="18">
    <w:abstractNumId w:val="16"/>
  </w:num>
  <w:num w:numId="19">
    <w:abstractNumId w:val="28"/>
  </w:num>
  <w:num w:numId="20">
    <w:abstractNumId w:val="34"/>
  </w:num>
  <w:num w:numId="21">
    <w:abstractNumId w:val="36"/>
  </w:num>
  <w:num w:numId="22">
    <w:abstractNumId w:val="12"/>
  </w:num>
  <w:num w:numId="23">
    <w:abstractNumId w:val="20"/>
  </w:num>
  <w:num w:numId="24">
    <w:abstractNumId w:val="8"/>
  </w:num>
  <w:num w:numId="25">
    <w:abstractNumId w:val="6"/>
  </w:num>
  <w:num w:numId="26">
    <w:abstractNumId w:val="18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9"/>
  </w:num>
  <w:num w:numId="34">
    <w:abstractNumId w:val="32"/>
  </w:num>
  <w:num w:numId="35">
    <w:abstractNumId w:val="23"/>
  </w:num>
  <w:num w:numId="36">
    <w:abstractNumId w:val="10"/>
  </w:num>
  <w:num w:numId="37">
    <w:abstractNumId w:val="15"/>
  </w:num>
  <w:num w:numId="38">
    <w:abstractNumId w:val="9"/>
  </w:num>
  <w:num w:numId="39">
    <w:abstractNumId w:val="22"/>
  </w:num>
  <w:num w:numId="40">
    <w:abstractNumId w:val="14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B5447"/>
    <w:rsid w:val="000C0CA8"/>
    <w:rsid w:val="0018618B"/>
    <w:rsid w:val="001A3901"/>
    <w:rsid w:val="001A6914"/>
    <w:rsid w:val="00213B43"/>
    <w:rsid w:val="00362991"/>
    <w:rsid w:val="00363B6E"/>
    <w:rsid w:val="00373F60"/>
    <w:rsid w:val="0037628A"/>
    <w:rsid w:val="003B6D89"/>
    <w:rsid w:val="00402E4E"/>
    <w:rsid w:val="004540F1"/>
    <w:rsid w:val="004A6BB7"/>
    <w:rsid w:val="004B7CC9"/>
    <w:rsid w:val="005439AE"/>
    <w:rsid w:val="00562E67"/>
    <w:rsid w:val="00565DFE"/>
    <w:rsid w:val="0057432C"/>
    <w:rsid w:val="005A02B6"/>
    <w:rsid w:val="005E2817"/>
    <w:rsid w:val="005F3F51"/>
    <w:rsid w:val="00671395"/>
    <w:rsid w:val="00681CD0"/>
    <w:rsid w:val="007423E8"/>
    <w:rsid w:val="00746ED1"/>
    <w:rsid w:val="00751440"/>
    <w:rsid w:val="007A1DE8"/>
    <w:rsid w:val="008F22E3"/>
    <w:rsid w:val="008F7BA1"/>
    <w:rsid w:val="00976D26"/>
    <w:rsid w:val="009D00ED"/>
    <w:rsid w:val="00A122CE"/>
    <w:rsid w:val="00A53C05"/>
    <w:rsid w:val="00AA30A6"/>
    <w:rsid w:val="00AA49C3"/>
    <w:rsid w:val="00B62132"/>
    <w:rsid w:val="00B9220E"/>
    <w:rsid w:val="00BC1D0F"/>
    <w:rsid w:val="00BD1F8A"/>
    <w:rsid w:val="00C107A7"/>
    <w:rsid w:val="00C122ED"/>
    <w:rsid w:val="00C161AA"/>
    <w:rsid w:val="00C929D6"/>
    <w:rsid w:val="00CB0F5B"/>
    <w:rsid w:val="00CE7D5B"/>
    <w:rsid w:val="00D24E39"/>
    <w:rsid w:val="00D52AFF"/>
    <w:rsid w:val="00D74DD2"/>
    <w:rsid w:val="00DA2A6D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43F999"/>
  <w15:docId w15:val="{E4F0920E-8F57-4E6B-9321-47F8FE00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18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63</TotalTime>
  <Pages>7</Pages>
  <Words>769</Words>
  <Characters>4385</Characters>
  <Application>Microsoft Office Word</Application>
  <DocSecurity>0</DocSecurity>
  <Lines>36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5144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Dasher Ronin</cp:lastModifiedBy>
  <cp:revision>9</cp:revision>
  <cp:lastPrinted>2013-12-07T15:57:00Z</cp:lastPrinted>
  <dcterms:created xsi:type="dcterms:W3CDTF">2013-10-13T11:07:00Z</dcterms:created>
  <dcterms:modified xsi:type="dcterms:W3CDTF">2019-04-17T13:29:00Z</dcterms:modified>
</cp:coreProperties>
</file>